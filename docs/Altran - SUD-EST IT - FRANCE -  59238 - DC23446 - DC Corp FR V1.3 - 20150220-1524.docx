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FE1F73" w:rsidR="001F4061" w:rsidP="00EB4D12" w:rsidRDefault="00FE1F73" w14:paraId="681840AD" w14:textId="0EDE10C3">
      <w:pPr>
        <w:pStyle w:val="Documentname-grey"/>
        <w:rPr>
          <w:color w:val="595959"/>
          <w:sz w:val="44"/>
        </w:rPr>
      </w:pPr>
      <w:r w:rsidRPr="00FE1F73">
        <w:rPr>
          <w:color w:val="595959"/>
          <w:sz w:val="44"/>
        </w:rPr>
        <w:t>Dossier de Compétences</w:t>
      </w:r>
    </w:p>
    <w:p w:rsidRPr="00FE1F73" w:rsidR="001F4061" w:rsidP="00B01F9A" w:rsidRDefault="001033AC" w14:paraId="05760B90" w14:textId="77777777">
      <w:pPr>
        <w:pStyle w:val="Titre1"/>
      </w:pPr>
      <w:r>
        <w:r>
          <w:t>développeur mobile</w:t>
        </w:r>
      </w:r>
      <w:proofErr w:type="spellStart"/>
      <w:proofErr w:type="gramStart"/>
      <w:proofErr w:type="spellEnd"/>
      <w:proofErr w:type="gramEnd"/>
    </w:p>
    <w:p w:rsidRPr="00FE1F73" w:rsidR="001F4061" w:rsidP="001F4061" w:rsidRDefault="001F4061" w14:paraId="1CA63735" w14:textId="77777777">
      <w:pPr>
        <w:pStyle w:val="Textedesaisie"/>
        <w:ind w:left="0"/>
        <w:rPr>
          <w:szCs w:val="20"/>
        </w:rPr>
      </w:pPr>
      <w:r>
        <w:rPr>
          <w:szCs w:val="20"/>
        </w:rPr>
      </w:r>
    </w:p>
    <w:p w:rsidRPr="00FE1F73" w:rsidR="001F4061" w:rsidP="001F4061" w:rsidRDefault="001F4061" w14:paraId="2FA09FF5" w14:textId="77777777">
      <w:pPr>
        <w:pStyle w:val="Textedesaisie"/>
        <w:ind w:left="0"/>
        <w:rPr>
          <w:szCs w:val="20"/>
        </w:rPr>
      </w:pPr>
      <w:r>
        <w:rPr>
          <w:szCs w:val="20"/>
        </w:rPr>
      </w:r>
    </w:p>
    <w:p w:rsidRPr="00FE1F73" w:rsidR="001F4061" w:rsidP="001F4061" w:rsidRDefault="001F4061" w14:paraId="40253A38" w14:textId="77777777">
      <w:pPr>
        <w:pStyle w:val="Textedesaisie"/>
        <w:ind w:left="0"/>
        <w:rPr>
          <w:szCs w:val="20"/>
        </w:rPr>
      </w:pPr>
    </w:p>
    <w:p w:rsidRPr="00FE1F73" w:rsidR="001F4061" w:rsidP="001F4061" w:rsidRDefault="001F4061" w14:paraId="6F37435E" w14:textId="5F37584B">
      <w:pPr>
        <w:pStyle w:val="Titre1"/>
      </w:pPr>
      <w:r w:rsidRPr="00FE1F73">
        <w:t>Comp</w:t>
      </w:r>
      <w:r w:rsidR="00FE1F73">
        <w:t>étences</w:t>
      </w:r>
    </w:p>
    <w:p w:rsidRPr="00FE1F73" w:rsidR="00CD413B" w:rsidP="00CB2DA0" w:rsidRDefault="00FE1F73" w14:paraId="36016BED" w14:textId="76968A97">
      <w:pPr>
        <w:pStyle w:val="Titre2"/>
      </w:pPr>
      <w:r>
        <w:t>Périmètre et type d’intervention</w:t>
      </w:r>
    </w:p>
    <w:tbl>
      <w:tblPr>
        <w:tblStyle w:val="Grilledutableau"/>
        <w:tblW w:w="99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2977"/>
        <w:gridCol w:w="6783"/>
      </w:tblGrid>
      <w:tr w:rsidRPr="00FE1F73" w:rsidR="001F4061" w:rsidTr="0071578A" w14:paraId="51DA1AB5" w14:textId="77777777">
        <w:tc>
          <w:tcPr>
            <w:tcW w:w="142" w:type="dxa"/>
          </w:tcPr>
          <w:p w:rsidRPr="00FE1F73" w:rsidR="001F4061" w:rsidP="005D699A" w:rsidRDefault="001F4061" w14:paraId="4FACD1B7" w14:textId="77777777"/>
        </w:tc>
        <w:tc>
          <w:tcPr>
            <w:tcW w:w="2977" w:type="dxa"/>
          </w:tcPr>
          <w:p w:rsidRPr="00FE1F73" w:rsidR="001F4061" w:rsidP="00204C2A" w:rsidRDefault="00FE1F73" w14:paraId="33F63BDD" w14:textId="0E4D4559">
            <w:pPr>
              <w:pStyle w:val="Style1"/>
              <w:numPr>
                <w:ilvl w:val="0"/>
                <w:numId w:val="27"/>
              </w:numPr>
              <w:rPr>
                <w:lang w:val="fr-FR"/>
              </w:rPr>
            </w:pPr>
            <w:r>
              <w:rPr>
                <w:lang w:val="fr-FR"/>
              </w:rPr>
              <w:t>Environnement Client</w:t>
            </w:r>
          </w:p>
        </w:tc>
        <w:tc>
          <w:tcPr>
            <w:tcW w:w="6783" w:type="dxa"/>
          </w:tcPr>
          <w:tbl>
            <w:tblPr>
              <w:tblStyle w:val="Grilledutableau"/>
              <w:tblW w:w="6986" w:type="dxa"/>
              <w:tblInd w:w="14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86"/>
            </w:tblGrid>
            <w:tr w:rsidRPr="00FE1F73" w:rsidR="001F4061" w:rsidTr="0071578A" w14:paraId="658F89CA" w14:textId="77777777">
              <w:tc>
                <w:tcPr>
                  <w:tcW w:w="6986" w:type="dxa"/>
                </w:tcPr>
                <w:p w:rsidRPr="00FE1F73" w:rsidR="001F4061" w:rsidP="0071578A" w:rsidRDefault="001033AC" w14:paraId="086353B9" w14:textId="77777777">
                  <w:pPr>
                    <w:pStyle w:val="Liste"/>
                    <w:ind w:left="283" w:hanging="170"/>
                  </w:pPr>
                  <w:r>
                    <w:r>
                      <w:t>Electronique &amp; high-tech</w:t>
                    </w:r>
                  </w:r>
                  <w:proofErr w:type="spellStart"/>
                  <w:proofErr w:type="spellEnd"/>
                  <w:r w:rsidRPr="00FE1F73" w:rsidR="001F4061">
                    <w:t xml:space="preserve"> - </w:t>
                  </w:r>
                  <w:r>
                    <w:r>
                      <w:t>Informatique et logiciels</w:t>
                    </w:r>
                  </w:r>
                  <w:proofErr w:type="spellStart"/>
                  <w:proofErr w:type="spellEnd"/>
                  <w:r w:rsidRPr="00FE1F73" w:rsidR="001F4061">
                    <w:t xml:space="preserve"> - </w:t>
                  </w:r>
                  <w:r>
                    <w:r>
                      <w:t>Développement de logiciels</w:t>
                    </w:r>
                  </w:r>
                  <w:proofErr w:type="spellStart"/>
                  <w:proofErr w:type="spellEnd"/>
                </w:p>
              </w:tc>
            </w:tr>
          </w:tbl>
          <w:tbl>
            <w:tblPr>
              <w:tblStyle w:val="Grilledutableau"/>
              <w:tblW w:w="6986" w:type="dxa"/>
              <w:tblInd w:w="14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86"/>
            </w:tblGrid>
            <w:tr w:rsidRPr="00FE1F73" w:rsidR="001F4061" w:rsidTr="0071578A" w14:paraId="658F89CA" w14:textId="77777777">
              <w:tc>
                <w:tcPr>
                  <w:tcW w:w="6986" w:type="dxa"/>
                </w:tcPr>
                <w:p w:rsidRPr="00FE1F73" w:rsidR="001F4061" w:rsidP="0071578A" w:rsidRDefault="001033AC" w14:paraId="086353B9" w14:textId="77777777">
                  <w:pPr>
                    <w:pStyle w:val="Liste"/>
                    <w:ind w:left="283" w:hanging="170"/>
                  </w:pPr>
                  <w:r>
                    <w:r>
                      <w:t>Télécommunication</w:t>
                    </w:r>
                  </w:r>
                  <w:proofErr w:type="spellStart"/>
                  <w:proofErr w:type="spellEnd"/>
                  <w:r w:rsidRPr="00FE1F73" w:rsidR="001F4061">
                    <w:t xml:space="preserve"> - </w:t>
                  </w:r>
                  <w:r>
                    <w:r>
                      <w:t>Équipement et plate-forme</w:t>
                    </w:r>
                  </w:r>
                  <w:proofErr w:type="spellStart"/>
                  <w:proofErr w:type="spellEnd"/>
                  <w:r w:rsidRPr="00FE1F73" w:rsidR="001F4061">
                    <w:t xml:space="preserve"> - </w:t>
                  </w:r>
                  <w:r>
                    <w:r>
                      <w:t>Service IT et réseau d'entreprise</w:t>
                    </w:r>
                  </w:r>
                  <w:proofErr w:type="spellStart"/>
                  <w:proofErr w:type="spellEnd"/>
                </w:p>
              </w:tc>
            </w:tr>
          </w:tbl>
          <w:p w:rsidRPr="00FE1F73" w:rsidR="001F4061" w:rsidP="0071578A" w:rsidRDefault="001F4061" w14:paraId="4EA60351" w14:textId="77777777">
            <w:pPr>
              <w:pStyle w:val="Liste"/>
              <w:numPr>
                <w:ilvl w:val="0"/>
                <w:numId w:val="0"/>
              </w:numPr>
              <w:ind w:left="360"/>
            </w:pPr>
          </w:p>
        </w:tc>
      </w:tr>
      <w:tr w:rsidRPr="00FE1F73" w:rsidR="001F4061" w:rsidTr="0071578A" w14:paraId="3FF20D41" w14:textId="77777777">
        <w:tc>
          <w:tcPr>
            <w:tcW w:w="142" w:type="dxa"/>
          </w:tcPr>
          <w:p w:rsidRPr="00FE1F73" w:rsidR="001F4061" w:rsidP="0071578A" w:rsidRDefault="001F4061" w14:paraId="27B521EA" w14:textId="77777777"/>
        </w:tc>
        <w:tc>
          <w:tcPr>
            <w:tcW w:w="2977" w:type="dxa"/>
          </w:tcPr>
          <w:p w:rsidRPr="00FE1F73" w:rsidR="001F4061" w:rsidP="00204C2A" w:rsidRDefault="00BF1BFF" w14:paraId="6AE2D02B" w14:textId="38A87669">
            <w:pPr>
              <w:pStyle w:val="Style1"/>
              <w:numPr>
                <w:ilvl w:val="0"/>
                <w:numId w:val="27"/>
              </w:numPr>
              <w:rPr>
                <w:lang w:val="fr-FR"/>
              </w:rPr>
            </w:pPr>
            <w:r>
              <w:rPr>
                <w:lang w:val="fr-FR"/>
              </w:rPr>
              <w:t>Activités du consultant</w:t>
            </w:r>
          </w:p>
        </w:tc>
        <w:tc>
          <w:tcPr>
            <w:tcW w:w="6783" w:type="dxa"/>
          </w:tcPr>
          <w:tbl>
            <w:tblPr>
              <w:tblStyle w:val="Grilledutableau"/>
              <w:tblW w:w="6986" w:type="dxa"/>
              <w:tblInd w:w="14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86"/>
            </w:tblGrid>
            <w:tr w:rsidRPr="00FE1F73" w:rsidR="001F4061" w:rsidTr="0071578A" w14:paraId="602415CD" w14:textId="77777777">
              <w:tc>
                <w:tcPr>
                  <w:tcW w:w="6986" w:type="dxa"/>
                </w:tcPr>
                <w:p w:rsidRPr="00FE1F73" w:rsidR="001F4061" w:rsidP="00ED127D" w:rsidRDefault="00ED127D" w14:paraId="1A58EA60" w14:textId="6C25A392">
                  <w:pPr>
                    <w:pStyle w:val="Liste"/>
                    <w:ind w:left="283" w:hanging="170"/>
                    <w:rPr>
                      <w:noProof/>
                    </w:rPr>
                  </w:pPr>
                  <w:r>
                    <w:rPr>
                      <w:rFonts w:ascii="Lucida Sans" w:hAnsi="Lucida Sans"/>
                      <w:noProof/>
                      <w:color w:val="595959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  <w:t>Développement</w:t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</w:r>
                  </w:r>
                </w:p>
              </w:tc>
            </w:tr>
          </w:tbl>
          <w:tbl>
            <w:tblPr>
              <w:tblStyle w:val="Grilledutableau"/>
              <w:tblW w:w="6986" w:type="dxa"/>
              <w:tblInd w:w="14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86"/>
            </w:tblGrid>
            <w:tr w:rsidRPr="00FE1F73" w:rsidR="001F4061" w:rsidTr="0071578A" w14:paraId="602415CD" w14:textId="77777777">
              <w:tc>
                <w:tcPr>
                  <w:tcW w:w="6986" w:type="dxa"/>
                </w:tcPr>
                <w:p w:rsidRPr="00FE1F73" w:rsidR="001F4061" w:rsidP="00ED127D" w:rsidRDefault="00ED127D" w14:paraId="1A58EA60" w14:textId="6C25A392">
                  <w:pPr>
                    <w:pStyle w:val="Liste"/>
                    <w:ind w:left="283" w:hanging="170"/>
                    <w:rPr>
                      <w:noProof/>
                    </w:rPr>
                  </w:pPr>
                  <w:r>
                    <w:rPr>
                      <w:rFonts w:ascii="Lucida Sans" w:hAnsi="Lucida Sans"/>
                      <w:noProof/>
                      <w:color w:val="595959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  <w:t>Recherche, Innovation &amp; Veille</w:t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</w:r>
                  </w:r>
                </w:p>
              </w:tc>
            </w:tr>
          </w:tbl>
          <w:tbl>
            <w:tblPr>
              <w:tblStyle w:val="Grilledutableau"/>
              <w:tblW w:w="6986" w:type="dxa"/>
              <w:tblInd w:w="14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86"/>
            </w:tblGrid>
            <w:tr w:rsidRPr="00FE1F73" w:rsidR="001F4061" w:rsidTr="0071578A" w14:paraId="602415CD" w14:textId="77777777">
              <w:tc>
                <w:tcPr>
                  <w:tcW w:w="6986" w:type="dxa"/>
                </w:tcPr>
                <w:p w:rsidRPr="00FE1F73" w:rsidR="001F4061" w:rsidP="00ED127D" w:rsidRDefault="00ED127D" w14:paraId="1A58EA60" w14:textId="6C25A392">
                  <w:pPr>
                    <w:pStyle w:val="Liste"/>
                    <w:ind w:left="283" w:hanging="170"/>
                    <w:rPr>
                      <w:noProof/>
                    </w:rPr>
                  </w:pPr>
                  <w:r>
                    <w:rPr>
                      <w:rFonts w:ascii="Lucida Sans" w:hAnsi="Lucida Sans"/>
                      <w:noProof/>
                      <w:color w:val="595959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  <w:t>Conception</w:t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</w:r>
                  </w:r>
                </w:p>
              </w:tc>
            </w:tr>
          </w:tbl>
          <w:tbl>
            <w:tblPr>
              <w:tblStyle w:val="Grilledutableau"/>
              <w:tblW w:w="6986" w:type="dxa"/>
              <w:tblInd w:w="14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86"/>
            </w:tblGrid>
            <w:tr w:rsidRPr="00FE1F73" w:rsidR="001F4061" w:rsidTr="0071578A" w14:paraId="602415CD" w14:textId="77777777">
              <w:tc>
                <w:tcPr>
                  <w:tcW w:w="6986" w:type="dxa"/>
                </w:tcPr>
                <w:p w:rsidRPr="00FE1F73" w:rsidR="001F4061" w:rsidP="00ED127D" w:rsidRDefault="00ED127D" w14:paraId="1A58EA60" w14:textId="6C25A392">
                  <w:pPr>
                    <w:pStyle w:val="Liste"/>
                    <w:ind w:left="283" w:hanging="170"/>
                    <w:rPr>
                      <w:noProof/>
                    </w:rPr>
                  </w:pPr>
                  <w:r>
                    <w:rPr>
                      <w:rFonts w:ascii="Lucida Sans" w:hAnsi="Lucida Sans"/>
                      <w:noProof/>
                      <w:color w:val="595959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  <w:t>Roll out  &amp; Déploiement</w:t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</w:r>
                  </w:r>
                </w:p>
              </w:tc>
            </w:tr>
          </w:tbl>
          <w:tbl>
            <w:tblPr>
              <w:tblStyle w:val="Grilledutableau"/>
              <w:tblW w:w="6986" w:type="dxa"/>
              <w:tblInd w:w="14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86"/>
            </w:tblGrid>
            <w:tr w:rsidRPr="00FE1F73" w:rsidR="001F4061" w:rsidTr="0071578A" w14:paraId="602415CD" w14:textId="77777777">
              <w:tc>
                <w:tcPr>
                  <w:tcW w:w="6986" w:type="dxa"/>
                </w:tcPr>
                <w:p w:rsidRPr="00FE1F73" w:rsidR="001F4061" w:rsidP="00ED127D" w:rsidRDefault="00ED127D" w14:paraId="1A58EA60" w14:textId="6C25A392">
                  <w:pPr>
                    <w:pStyle w:val="Liste"/>
                    <w:ind w:left="283" w:hanging="170"/>
                    <w:rPr>
                      <w:noProof/>
                    </w:rPr>
                  </w:pPr>
                  <w:r>
                    <w:rPr>
                      <w:rFonts w:ascii="Lucida Sans" w:hAnsi="Lucida Sans"/>
                      <w:noProof/>
                      <w:color w:val="595959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  <w:t>Maintenance</w:t>
                      <w:rPr xmlns:w="http://schemas.openxmlformats.org/wordprocessingml/2006/main">
                        <w:rFonts w:ascii="Lucida Sans" w:hAnsi="Lucida Sans"/>
                        <w:noProof/>
                        <w:color w:val="595959"/>
                        <w:sz w:val="18"/>
                        <w:szCs w:val="18"/>
                      </w:rPr>
                    </w:r>
                  </w:r>
                </w:p>
              </w:tc>
            </w:tr>
          </w:tbl>
          <w:p w:rsidRPr="00FE1F73" w:rsidR="001F4061" w:rsidP="0071578A" w:rsidRDefault="001F4061" w14:paraId="63654AC3" w14:textId="77777777">
            <w:pPr>
              <w:pStyle w:val="Liste"/>
              <w:numPr>
                <w:ilvl w:val="0"/>
                <w:numId w:val="0"/>
              </w:numPr>
              <w:ind w:left="360"/>
            </w:pPr>
          </w:p>
        </w:tc>
      </w:tr>
      <w:tr w:rsidRPr="00C35486" w:rsidR="001F4061" w:rsidTr="0071578A" w14:paraId="16CE9451" w14:textId="77777777">
        <w:tc>
          <w:tcPr>
            <w:tcW w:w="142" w:type="dxa"/>
          </w:tcPr>
          <w:p w:rsidRPr="00FE1F73" w:rsidR="001F4061" w:rsidP="0071578A" w:rsidRDefault="001F4061" w14:paraId="7F54FB66" w14:textId="77777777"/>
        </w:tc>
        <w:tc>
          <w:tcPr>
            <w:tcW w:w="2977" w:type="dxa"/>
          </w:tcPr>
          <w:p w:rsidRPr="00FE1F73" w:rsidR="001F4061" w:rsidP="00204C2A" w:rsidRDefault="00B319B9" w14:paraId="7A3D7FE5" w14:textId="22F8DE99">
            <w:pPr>
              <w:pStyle w:val="Style1"/>
              <w:numPr>
                <w:ilvl w:val="0"/>
                <w:numId w:val="27"/>
              </w:numPr>
              <w:rPr>
                <w:lang w:val="fr-FR"/>
              </w:rPr>
            </w:pPr>
            <w:r>
              <w:rPr>
                <w:lang w:val="fr-FR"/>
              </w:rPr>
              <w:t>Compétences</w:t>
            </w:r>
          </w:p>
        </w:tc>
        <w:tc>
          <w:tcPr>
            <w:tcW w:w="6783" w:type="dxa"/>
          </w:tcPr>
          <w:tbl>
            <w:tblPr>
              <w:tblStyle w:val="Grilledutableau"/>
              <w:tblW w:w="6986" w:type="dxa"/>
              <w:tblInd w:w="14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86"/>
            </w:tblGrid>
            <w:tr w:rsidRPr="00C35486" w:rsidR="00C35486" w:rsidTr="0071578A" w14:paraId="20C51C72" w14:textId="77777777">
              <w:tc>
                <w:tcPr>
                  <w:tcW w:w="6986" w:type="dxa"/>
                </w:tcPr>
                <w:p w:rsidR="00C35486" w:rsidP="0071578A" w:rsidRDefault="00C35486" w14:paraId="3FA7BB31" w14:textId="3E4346C2">
                  <w:pPr>
                    <w:pStyle w:val="Liste"/>
                    <w:ind w:left="283" w:hanging="170"/>
                  </w:pPr>
                  <w:r>
                    <w:rPr>
                      <w:lang w:val="en-US"/>
                    </w:rPr>
                    <w:r>
                      <w:rPr xmlns:w="http://schemas.openxmlformats.org/wordprocessingml/2006/main">
                        <w:lang w:val="en-US"/>
                      </w:rPr>
                      <w:t>Logiciels et développements spécifiques - Outils, normes et langages de programmation</w:t>
                      <w:rPr xmlns:w="http://schemas.openxmlformats.org/wordprocessingml/2006/main">
                        <w:lang w:val="en-US"/>
                      </w:rPr>
                    </w:r>
                  </w:r>
                </w:p>
              </w:tc>
            </w:tr>
            <w:tr w:rsidRPr="00C35486" w:rsidR="001F4061" w:rsidTr="0071578A" w14:paraId="252FC37D" w14:textId="77777777">
              <w:tc>
                <w:tcPr>
                  <w:tcW w:w="6986" w:type="dxa"/>
                </w:tcPr>
                <w:p w:rsidRPr="00C35486" w:rsidR="001F4061" w:rsidP="0071578A" w:rsidRDefault="001033AC" w14:paraId="24608089" w14:textId="77777777">
                  <w:pPr>
                    <w:pStyle w:val="Liste"/>
                    <w:ind w:left="283" w:hanging="170"/>
                    <w:rPr>
                      <w:szCs w:val="20"/>
                      <w:lang w:val="en-US"/>
                    </w:rPr>
                  </w:pPr>
                  <w:r>
                    <w:rPr>
                      <w:lang w:val="en-US"/>
                    </w:rPr>
                    <w:r>
                      <w:rPr xmlns:w="http://schemas.openxmlformats.org/wordprocessingml/2006/main">
                        <w:lang w:val="en-US"/>
                      </w:rPr>
                      <w:t>Logiciels et développements spécifiques</w:t>
                      <w:rPr xmlns:w="http://schemas.openxmlformats.org/wordprocessingml/2006/main">
                        <w:lang w:val="en-US"/>
                      </w:rPr>
                    </w:r>
                  </w:r>
                  <w:proofErr w:type="spellStart"/>
                  <w:proofErr w:type="spellEnd"/>
                  <w:r w:rsidRPr="00C35486" w:rsidR="001F4061">
                    <w:rPr>
                      <w:lang w:val="en-US"/>
                    </w:rPr>
                    <w:t xml:space="preserve"> - </w:t>
                  </w:r>
                  <w:r>
                    <w:rPr>
                      <w:lang w:val="en-US"/>
                    </w:rPr>
                    <w:r>
                      <w:rPr xmlns:w="http://schemas.openxmlformats.org/wordprocessingml/2006/main">
                        <w:lang w:val="en-US"/>
                      </w:rPr>
                      <w:t>Ergonomie et interface homme machine</w:t>
                      <w:rPr xmlns:w="http://schemas.openxmlformats.org/wordprocessingml/2006/main">
                        <w:lang w:val="en-US"/>
                      </w:rPr>
                    </w:r>
                  </w:r>
                  <w:proofErr w:type="spellStart"/>
                  <w:proofErr w:type="spellEnd"/>
                </w:p>
              </w:tc>
            </w:tr>
          </w:tbl>
          <w:p w:rsidRPr="00C35486" w:rsidR="001F4061" w:rsidP="0071578A" w:rsidRDefault="001F4061" w14:paraId="346B6355" w14:textId="77777777">
            <w:pPr>
              <w:pStyle w:val="Liste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</w:tbl>
    <w:p w:rsidRPr="00FE1F73" w:rsidR="00CD413B" w:rsidP="0042401D" w:rsidRDefault="00B319B9" w14:paraId="7B1F9530" w14:textId="7C4CFA5C">
      <w:pPr>
        <w:pStyle w:val="Titre2"/>
      </w:pPr>
      <w:r>
        <w:t>Outils &amp; Techniques</w:t>
      </w:r>
      <w:r w:rsidRPr="00FE1F73" w:rsidR="00CD413B">
        <w:t xml:space="preserve"> </w:t>
      </w:r>
    </w:p>
    <w:tbl>
      <w:tblPr>
        <w:tblStyle w:val="Grilledutableau"/>
        <w:tblpPr w:leftFromText="141" w:rightFromText="141" w:vertAnchor="text" w:horzAnchor="page" w:tblpX="1075" w:tblpY="60"/>
        <w:tblOverlap w:val="never"/>
        <w:tblW w:w="102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432"/>
        <w:gridCol w:w="6773"/>
      </w:tblGrid>
      <w:tr w:rsidRPr="00FE1F73" w:rsidR="00CD413B" w:rsidTr="00CD413B" w14:paraId="10807249" w14:textId="77777777">
        <w:trPr>
          <w:trHeight w:val="57" w:hRule="exact"/>
        </w:trPr>
        <w:tc>
          <w:tcPr>
            <w:tcW w:w="10205" w:type="dxa"/>
            <w:gridSpan w:val="2"/>
          </w:tcPr>
          <w:p w:rsidRPr="00FE1F73" w:rsidR="00CD413B" w:rsidP="0042401D" w:rsidRDefault="00CD413B" w14:paraId="2780BA86" w14:textId="77777777">
            <w:pPr>
              <w:pStyle w:val="Liste"/>
              <w:keepNext/>
              <w:keepLines/>
              <w:ind w:left="283" w:hanging="170"/>
            </w:pPr>
          </w:p>
        </w:tc>
      </w:tr>
      <w:tr w:rsidRPr="00FE1F73" w:rsidR="00CD413B" w:rsidTr="00CD413B" w14:paraId="5D80C80C" w14:textId="77777777">
        <w:tc>
          <w:tcPr>
            <w:tcW w:w="3432" w:type="dxa"/>
          </w:tcPr>
          <w:p w:rsidRPr="00FE1F73" w:rsidR="00CD413B" w:rsidP="0042401D" w:rsidRDefault="00085B3A" w14:paraId="6ED08846" w14:textId="77777777">
            <w:pPr>
              <w:pStyle w:val="Style1"/>
              <w:keepNext/>
              <w:keepLines/>
              <w:numPr>
                <w:ilvl w:val="0"/>
                <w:numId w:val="27"/>
              </w:numPr>
              <w:rPr>
                <w:lang w:val="fr-FR"/>
              </w:rPr>
            </w:pPr>
            <w:r>
              <w:rPr>
                <w:lang w:val="fr-FR"/>
              </w:rPr>
              <w:r>
                <w:rPr xmlns:w="http://schemas.openxmlformats.org/wordprocessingml/2006/main">
                  <w:lang w:val="fr-FR"/>
                </w:rPr>
                <w:t>Produits &amp; Services</w:t>
                <w:rPr xmlns:w="http://schemas.openxmlformats.org/wordprocessingml/2006/main">
                  <w:lang w:val="fr-FR"/>
                </w:rPr>
              </w:r>
            </w:r>
          </w:p>
        </w:tc>
        <w:tc>
          <w:tcPr>
            <w:tcW w:w="6773" w:type="dxa"/>
          </w:tcPr>
          <w:p w:rsidRPr="00FE1F73" w:rsidR="00CD413B" w:rsidP="0042401D" w:rsidRDefault="001033AC" w14:paraId="5108E688" w14:textId="77777777">
            <w:pPr>
              <w:pStyle w:val="Liste"/>
              <w:keepNext/>
              <w:keepLines/>
              <w:ind w:left="283" w:hanging="170"/>
            </w:pPr>
            <w:r>
              <w:r>
                <w:t>autolayout, CoreAnimation, Coredata, CoreLocation, Git, iOS, StoreKit, Storyboard, UIGestureRecognizers, UISegue</w:t>
              </w:r>
            </w:r>
            <w:proofErr w:type="spellStart"/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1075" w:tblpY="60"/>
        <w:tblOverlap w:val="never"/>
        <w:tblW w:w="102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432"/>
        <w:gridCol w:w="6773"/>
      </w:tblGrid>
      <w:tr w:rsidRPr="00FE1F73" w:rsidR="00CD413B" w:rsidTr="00CD413B" w14:paraId="5D80C80C" w14:textId="77777777">
        <w:tc>
          <w:tcPr>
            <w:tcW w:w="3432" w:type="dxa"/>
          </w:tcPr>
          <w:p w:rsidRPr="00FE1F73" w:rsidR="00CD413B" w:rsidP="0042401D" w:rsidRDefault="00085B3A" w14:paraId="6ED08846" w14:textId="77777777">
            <w:pPr>
              <w:pStyle w:val="Style1"/>
              <w:keepNext/>
              <w:keepLines/>
              <w:numPr>
                <w:ilvl w:val="0"/>
                <w:numId w:val="27"/>
              </w:numPr>
              <w:rPr>
                <w:lang w:val="fr-FR"/>
              </w:rPr>
            </w:pPr>
            <w:r>
              <w:rPr>
                <w:lang w:val="fr-FR"/>
              </w:rPr>
              <w:r>
                <w:rPr xmlns:w="http://schemas.openxmlformats.org/wordprocessingml/2006/main">
                  <w:lang w:val="fr-FR"/>
                </w:rPr>
                <w:t>Technologies, Logiciels &amp; Outils</w:t>
                <w:rPr xmlns:w="http://schemas.openxmlformats.org/wordprocessingml/2006/main">
                  <w:lang w:val="fr-FR"/>
                </w:rPr>
              </w:r>
            </w:r>
          </w:p>
        </w:tc>
        <w:tc>
          <w:tcPr>
            <w:tcW w:w="6773" w:type="dxa"/>
          </w:tcPr>
          <w:p w:rsidRPr="00FE1F73" w:rsidR="00CD413B" w:rsidP="0042401D" w:rsidRDefault="001033AC" w14:paraId="5108E688" w14:textId="77777777">
            <w:pPr>
              <w:pStyle w:val="Liste"/>
              <w:keepNext/>
              <w:keepLines/>
              <w:ind w:left="283" w:hanging="170"/>
            </w:pPr>
            <w:r>
              <w:r>
                <w:t>iOS</w:t>
              </w:r>
            </w:r>
            <w:proofErr w:type="spellStart"/>
            <w:proofErr w:type="spellEnd"/>
          </w:p>
        </w:tc>
      </w:tr>
    </w:tbl>
    <w:p w:rsidRPr="00FE1F73" w:rsidR="00CD413B" w:rsidP="0042401D" w:rsidRDefault="00CD413B" w14:paraId="1E9CD586" w14:textId="5370B99B">
      <w:pPr>
        <w:pStyle w:val="Titre2"/>
      </w:pPr>
      <w:bookmarkStart w:name="_GoBack" w:id="0"/>
      <w:r w:rsidRPr="00FE1F73">
        <w:t>Langu</w:t>
      </w:r>
      <w:r w:rsidR="00B319B9">
        <w:t>es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84"/>
        <w:gridCol w:w="3756"/>
        <w:gridCol w:w="3540"/>
      </w:tblGrid>
      <w:tr w:rsidRPr="00FE1F73" w:rsidR="00CD413B" w:rsidTr="00CD413B" w14:paraId="7340FA42" w14:textId="77777777">
        <w:trPr>
          <w:trHeight w:val="57" w:hRule="exact"/>
        </w:trPr>
        <w:tc>
          <w:tcPr>
            <w:tcW w:w="10080" w:type="dxa"/>
            <w:gridSpan w:val="3"/>
          </w:tcPr>
          <w:p w:rsidRPr="00FE1F73" w:rsidR="00CD413B" w:rsidP="0042401D" w:rsidRDefault="00CD413B" w14:paraId="063325E2" w14:textId="77777777">
            <w:pPr>
              <w:pStyle w:val="Textedesaisie"/>
              <w:keepNext/>
              <w:keepLines/>
              <w:spacing w:before="60" w:after="60" w:line="240" w:lineRule="exact"/>
              <w:ind w:left="0" w:firstLine="227"/>
              <w:jc w:val="left"/>
              <w:rPr>
                <w:b/>
                <w:noProof/>
                <w:color w:val="595959"/>
              </w:rPr>
            </w:pPr>
          </w:p>
        </w:tc>
      </w:tr>
      <w:tr w:rsidRPr="00FE1F73" w:rsidR="00CD413B" w:rsidTr="00CD413B" w14:paraId="54828630" w14:textId="77777777">
        <w:tc>
          <w:tcPr>
            <w:tcW w:w="2778" w:type="dxa"/>
          </w:tcPr>
          <w:p w:rsidRPr="00FE1F73" w:rsidR="00CD413B" w:rsidP="0042401D" w:rsidRDefault="00CD413B" w14:paraId="2ECA2601" w14:textId="791823D4">
            <w:pPr>
              <w:pStyle w:val="Textedesaisie"/>
              <w:keepNext/>
              <w:keepLines/>
              <w:spacing w:before="60" w:after="60" w:line="240" w:lineRule="exact"/>
              <w:ind w:left="0" w:firstLine="227"/>
              <w:jc w:val="left"/>
              <w:rPr>
                <w:b/>
                <w:noProof/>
                <w:color w:val="595959"/>
              </w:rPr>
            </w:pPr>
            <w:r>
              <w:rPr>
                <w:b/>
                <w:noProof/>
                <w:color w:val="595959"/>
              </w:rPr>
              <w:r>
                <w:rPr xmlns:w="http://schemas.openxmlformats.org/wordprocessingml/2006/main">
                  <w:b/>
                  <w:noProof/>
                  <w:color w:val="595959"/>
                </w:rPr>
                <w:t>Français</w:t>
                <w:rPr xmlns:w="http://schemas.openxmlformats.org/wordprocessingml/2006/main">
                  <w:b/>
                  <w:noProof/>
                  <w:color w:val="595959"/>
                </w:rPr>
              </w:r>
            </w:r>
          </w:p>
        </w:tc>
        <w:tc>
          <w:tcPr>
            <w:tcW w:w="3747" w:type="dxa"/>
          </w:tcPr>
          <w:p w:rsidRPr="00FE1F73" w:rsidR="00CD413B" w:rsidP="0042401D" w:rsidRDefault="00CD413B" w14:paraId="1C20B029" w14:textId="2974ACF6">
            <w:pPr>
              <w:pStyle w:val="Textedesaisie"/>
              <w:keepNext/>
              <w:keepLines/>
              <w:spacing w:before="60" w:after="60" w:line="240" w:lineRule="exact"/>
              <w:ind w:left="0" w:firstLine="227"/>
              <w:jc w:val="left"/>
              <w:rPr>
                <w:b/>
                <w:noProof/>
                <w:color w:val="595959"/>
              </w:rPr>
            </w:pPr>
            <w:r>
              <w:rPr>
                <w:noProof/>
                <w:color w:val="595959"/>
              </w:rPr>
              <w:r>
                <w:rPr xmlns:w="http://schemas.openxmlformats.org/wordprocessingml/2006/main">
                  <w:noProof/>
                  <w:color w:val="595959"/>
                </w:rPr>
                <w:t>Langue Maternelle</w:t>
                <w:rPr xmlns:w="http://schemas.openxmlformats.org/wordprocessingml/2006/main">
                  <w:noProof/>
                  <w:color w:val="595959"/>
                </w:rPr>
              </w:r>
            </w:r>
          </w:p>
        </w:tc>
        <w:tc>
          <w:tcPr>
            <w:tcW w:w="3555" w:type="dxa"/>
          </w:tcPr>
          <w:p w:rsidRPr="00FE1F73" w:rsidR="00CD413B" w:rsidP="0042401D" w:rsidRDefault="00CD413B" w14:paraId="2D814D62" w14:textId="0FB170F1">
            <w:pPr>
              <w:pStyle w:val="Textedesaisie"/>
              <w:keepNext/>
              <w:keepLines/>
              <w:spacing w:before="60" w:after="60" w:line="240" w:lineRule="exact"/>
              <w:ind w:left="0" w:firstLine="227"/>
              <w:jc w:val="left"/>
              <w:rPr>
                <w:b/>
                <w:noProof/>
                <w:color w:val="595959"/>
              </w:rPr>
            </w:pPr>
            <w:r>
              <w:rPr>
                <w:color w:val="595959"/>
              </w:rPr>
              <w:r>
                <w:rPr xmlns:w="http://schemas.openxmlformats.org/wordprocessingml/2006/main">
                  <w:color w:val="595959"/>
                </w:rPr>
                <w:rPr xmlns:w="http://schemas.openxmlformats.org/wordprocessingml/2006/main">
                  <w:color w:val="595959"/>
                </w:rPr>
              </w:r>
            </w:r>
          </w:p>
        </w:tc>
      </w:tr>
      <w:bookmarkEnd w:id="0"/>
    </w:tbl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84"/>
        <w:gridCol w:w="3756"/>
        <w:gridCol w:w="3540"/>
      </w:tblGrid>
      <w:tr w:rsidRPr="00FE1F73" w:rsidR="00CD413B" w:rsidTr="00CD413B" w14:paraId="54828630" w14:textId="77777777">
        <w:tc>
          <w:tcPr>
            <w:tcW w:w="2778" w:type="dxa"/>
          </w:tcPr>
          <w:p w:rsidRPr="00FE1F73" w:rsidR="00CD413B" w:rsidP="0042401D" w:rsidRDefault="00CD413B" w14:paraId="2ECA2601" w14:textId="791823D4">
            <w:pPr>
              <w:pStyle w:val="Textedesaisie"/>
              <w:keepNext/>
              <w:keepLines/>
              <w:spacing w:before="60" w:after="60" w:line="240" w:lineRule="exact"/>
              <w:ind w:left="0" w:firstLine="227"/>
              <w:jc w:val="left"/>
              <w:rPr>
                <w:b/>
                <w:noProof/>
                <w:color w:val="595959"/>
              </w:rPr>
            </w:pPr>
            <w:r>
              <w:rPr>
                <w:b/>
                <w:noProof/>
                <w:color w:val="595959"/>
              </w:rPr>
              <w:r>
                <w:rPr xmlns:w="http://schemas.openxmlformats.org/wordprocessingml/2006/main">
                  <w:b/>
                  <w:noProof/>
                  <w:color w:val="595959"/>
                </w:rPr>
                <w:t>Anglais</w:t>
                <w:rPr xmlns:w="http://schemas.openxmlformats.org/wordprocessingml/2006/main">
                  <w:b/>
                  <w:noProof/>
                  <w:color w:val="595959"/>
                </w:rPr>
              </w:r>
            </w:r>
          </w:p>
        </w:tc>
        <w:tc>
          <w:tcPr>
            <w:tcW w:w="3747" w:type="dxa"/>
          </w:tcPr>
          <w:p w:rsidRPr="00FE1F73" w:rsidR="00CD413B" w:rsidP="0042401D" w:rsidRDefault="00CD413B" w14:paraId="1C20B029" w14:textId="2974ACF6">
            <w:pPr>
              <w:pStyle w:val="Textedesaisie"/>
              <w:keepNext/>
              <w:keepLines/>
              <w:spacing w:before="60" w:after="60" w:line="240" w:lineRule="exact"/>
              <w:ind w:left="0" w:firstLine="227"/>
              <w:jc w:val="left"/>
              <w:rPr>
                <w:b/>
                <w:noProof/>
                <w:color w:val="595959"/>
              </w:rPr>
            </w:pPr>
            <w:r>
              <w:rPr>
                <w:noProof/>
                <w:color w:val="595959"/>
              </w:rPr>
              <w:r>
                <w:rPr xmlns:w="http://schemas.openxmlformats.org/wordprocessingml/2006/main">
                  <w:noProof/>
                  <w:color w:val="595959"/>
                </w:rPr>
                <w:t>Avancé</w:t>
                <w:rPr xmlns:w="http://schemas.openxmlformats.org/wordprocessingml/2006/main">
                  <w:noProof/>
                  <w:color w:val="595959"/>
                </w:rPr>
              </w:r>
            </w:r>
          </w:p>
        </w:tc>
        <w:tc>
          <w:tcPr>
            <w:tcW w:w="3555" w:type="dxa"/>
          </w:tcPr>
          <w:p w:rsidRPr="00FE1F73" w:rsidR="00CD413B" w:rsidP="0042401D" w:rsidRDefault="00CD413B" w14:paraId="2D814D62" w14:textId="0FB170F1">
            <w:pPr>
              <w:pStyle w:val="Textedesaisie"/>
              <w:keepNext/>
              <w:keepLines/>
              <w:spacing w:before="60" w:after="60" w:line="240" w:lineRule="exact"/>
              <w:ind w:left="0" w:firstLine="227"/>
              <w:jc w:val="left"/>
              <w:rPr>
                <w:b/>
                <w:noProof/>
                <w:color w:val="595959"/>
              </w:rPr>
            </w:pPr>
            <w:r>
              <w:rPr>
                <w:color w:val="595959"/>
              </w:rPr>
              <w:r>
                <w:rPr xmlns:w="http://schemas.openxmlformats.org/wordprocessingml/2006/main">
                  <w:color w:val="595959"/>
                </w:rPr>
                <w:rPr xmlns:w="http://schemas.openxmlformats.org/wordprocessingml/2006/main">
                  <w:color w:val="595959"/>
                </w:rPr>
              </w:r>
            </w:r>
          </w:p>
        </w:tc>
      </w:tr>
      <w:bookmarkEnd w:id="0"/>
    </w:tbl>
    <w:p w:rsidRPr="00FE1F73" w:rsidR="005052BD" w:rsidP="001F4061" w:rsidRDefault="005052BD" w14:paraId="5A83EB5E" w14:textId="77777777">
      <w:pPr>
        <w:pStyle w:val="Textedesaisie"/>
        <w:ind w:left="0"/>
      </w:pPr>
    </w:p>
    <w:p w:rsidRPr="00FE1F73" w:rsidR="00043E3D" w:rsidP="00043E3D" w:rsidRDefault="00043E3D" w14:paraId="6A8B9686" w14:textId="77777777">
      <w:pPr>
        <w:pStyle w:val="Textedesaisie"/>
        <w:spacing w:before="60" w:after="60" w:line="240" w:lineRule="exact"/>
        <w:ind w:left="0"/>
        <w:jc w:val="left"/>
        <w:rPr>
          <w:b/>
          <w:noProof/>
          <w:color w:val="595959"/>
        </w:rPr>
      </w:pPr>
    </w:p>
    <w:p w:rsidRPr="00FE1F73" w:rsidR="009E26EF" w:rsidP="009E26EF" w:rsidRDefault="00D93008" w14:paraId="53853C5F" w14:textId="40D2EFB7">
      <w:pPr>
        <w:pStyle w:val="Titre1"/>
        <w:pageBreakBefore/>
        <w:spacing w:before="240"/>
      </w:pPr>
      <w:r>
        <w:lastRenderedPageBreak/>
        <w:t>L</w:t>
      </w:r>
      <w:r w:rsidRPr="00FE1F73" w:rsidR="00D93973">
        <w:t>is</w:t>
      </w:r>
      <w:r>
        <w:t>te des Projets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5C7F92" w:themeColor="background2" w:sz="12" w:space="0"/>
          <w:insideV w:val="single" w:color="5C7F92" w:themeColor="background2" w:sz="12" w:space="0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268"/>
        <w:gridCol w:w="4727"/>
      </w:tblGrid>
      <w:tr w:rsidRPr="00FE1F73" w:rsidR="00D93973" w:rsidTr="00D93008" w14:paraId="1E3CC881" w14:textId="77777777">
        <w:trPr>
          <w:tblHeader/>
        </w:trPr>
        <w:tc>
          <w:tcPr>
            <w:tcW w:w="3085" w:type="dxa"/>
            <w:tcBorders>
              <w:top w:val="single" w:color="5C7F92" w:themeColor="background2" w:sz="12" w:space="0"/>
              <w:left w:val="single" w:color="5C7F92" w:themeColor="background2" w:sz="12" w:space="0"/>
              <w:bottom w:val="single" w:color="5C7F92" w:themeColor="background2" w:sz="12" w:space="0"/>
              <w:right w:val="single" w:color="5C7F92" w:themeColor="background2" w:sz="2" w:space="0"/>
            </w:tcBorders>
          </w:tcPr>
          <w:p w:rsidRPr="00FE1F73" w:rsidR="00D93973" w:rsidP="00E27CF8" w:rsidRDefault="00D93973" w14:paraId="493FC2EB" w14:textId="6188CEFB">
            <w:pPr>
              <w:pStyle w:val="Titre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FE1F73">
              <w:t>Client / Environ</w:t>
            </w:r>
            <w:r w:rsidR="00D93008">
              <w:t>ne</w:t>
            </w:r>
            <w:r w:rsidRPr="00FE1F73">
              <w:t>ment</w:t>
            </w:r>
          </w:p>
        </w:tc>
        <w:tc>
          <w:tcPr>
            <w:tcW w:w="2268" w:type="dxa"/>
            <w:tcBorders>
              <w:top w:val="single" w:color="5C7F92" w:themeColor="background2" w:sz="12" w:space="0"/>
              <w:left w:val="single" w:color="5C7F92" w:themeColor="background2" w:sz="2" w:space="0"/>
              <w:bottom w:val="single" w:color="5C7F92" w:themeColor="background2" w:sz="12" w:space="0"/>
              <w:right w:val="single" w:color="5C7F92" w:themeColor="background2" w:sz="2" w:space="0"/>
            </w:tcBorders>
          </w:tcPr>
          <w:p w:rsidRPr="00FE1F73" w:rsidR="00D93973" w:rsidP="00D93008" w:rsidRDefault="00D93973" w14:paraId="2E259E3E" w14:textId="38B4BD63">
            <w:pPr>
              <w:pStyle w:val="Titre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FE1F73">
              <w:t>Pos</w:t>
            </w:r>
            <w:r w:rsidR="00D93008">
              <w:t>te occupé</w:t>
            </w:r>
          </w:p>
        </w:tc>
        <w:tc>
          <w:tcPr>
            <w:tcW w:w="4727" w:type="dxa"/>
            <w:tcBorders>
              <w:top w:val="single" w:color="5C7F92" w:themeColor="background2" w:sz="12" w:space="0"/>
              <w:left w:val="single" w:color="5C7F92" w:themeColor="background2" w:sz="2" w:space="0"/>
              <w:bottom w:val="single" w:color="5C7F92" w:themeColor="background2" w:sz="12" w:space="0"/>
              <w:right w:val="single" w:color="5C7F92" w:themeColor="background2" w:sz="12" w:space="0"/>
            </w:tcBorders>
          </w:tcPr>
          <w:p w:rsidRPr="00FE1F73" w:rsidR="00D93973" w:rsidP="00D93008" w:rsidRDefault="00D93008" w14:paraId="74348770" w14:textId="7F13A8B6">
            <w:pPr>
              <w:pStyle w:val="Titre3"/>
              <w:numPr>
                <w:ilvl w:val="0"/>
                <w:numId w:val="0"/>
              </w:numPr>
              <w:jc w:val="center"/>
              <w:outlineLvl w:val="2"/>
              <w:rPr>
                <w:b w:val="0"/>
                <w:sz w:val="20"/>
              </w:rPr>
            </w:pPr>
            <w:r w:rsidRPr="00FE1F73">
              <w:t>D</w:t>
            </w:r>
            <w:r>
              <w:t>e</w:t>
            </w:r>
            <w:r w:rsidRPr="00FE1F73">
              <w:t>scription</w:t>
            </w:r>
          </w:p>
        </w:tc>
      </w:tr>
      <w:tr w:rsidRPr="00FE1F73" w:rsidR="00D93973" w:rsidTr="00E27CF8" w14:paraId="163AD2E3" w14:textId="77777777">
        <w:tc>
          <w:tcPr>
            <w:tcW w:w="10080" w:type="dxa"/>
            <w:gridSpan w:val="3"/>
            <w:tcBorders>
              <w:top w:val="single" w:color="5C7F92" w:themeColor="background2" w:sz="12" w:space="0"/>
              <w:left w:val="single" w:color="5C7F92" w:themeColor="background2" w:sz="12" w:space="0"/>
              <w:bottom w:val="single" w:color="5C7F92" w:themeColor="background2" w:sz="12" w:space="0"/>
              <w:right w:val="single" w:color="5C7F92" w:themeColor="background2" w:sz="12" w:space="0"/>
            </w:tcBorders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268"/>
              <w:gridCol w:w="1413"/>
              <w:gridCol w:w="3191"/>
            </w:tblGrid>
            <w:tr w:rsidRPr="00FE1F73" w:rsidR="00D93973" w:rsidTr="00D93008" w14:paraId="5F456235" w14:textId="77777777">
              <w:tc>
                <w:tcPr>
                  <w:tcW w:w="2977" w:type="dxa"/>
                  <w:vMerge w:val="restart"/>
                  <w:tcBorders>
                    <w:top w:val="nil"/>
                    <w:left w:val="nil"/>
                    <w:right w:val="single" w:color="5C7F92" w:themeColor="background2" w:sz="4" w:space="0"/>
                  </w:tcBorders>
                </w:tcPr>
                <w:p w:rsidRPr="00C35486" w:rsidR="00D93973" w:rsidP="00E27CF8" w:rsidRDefault="00D93973" w14:paraId="1CE4B73C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eastAsiaTheme="minorHAnsi" w:cstheme="minorBidi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SFR</w:t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C35486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  <w:lang w:val="en-US"/>
                    </w:rPr>
                    <w:t xml:space="preserve"> - 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France</w:t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  <w:p w:rsidRPr="00FE1F73" w:rsidR="00D93973" w:rsidP="00E27CF8" w:rsidRDefault="00D93973" w14:paraId="0D563F62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i/>
                        <w:noProof/>
                        <w:color w:val="595959" w:themeColor="accent1"/>
                        <w:sz w:val="18"/>
                        <w:szCs w:val="18"/>
                      </w:rPr>
                      <w:t>Télécommunication - Équipement et plate-forme - Service IT et réseau d'entreprise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i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left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40CA4A20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Studies Engineer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  <w:p w:rsidRPr="00FE1F73" w:rsidR="00D93973" w:rsidP="00E27CF8" w:rsidRDefault="00D93973" w14:paraId="2B8A77F5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sz w:val="18"/>
                      <w:szCs w:val="18"/>
                    </w:rPr>
                  </w:pPr>
                </w:p>
                <w:p w:rsidRPr="00FE1F73" w:rsidR="00D93973" w:rsidP="00E27CF8" w:rsidRDefault="00D93973" w14:paraId="7A28ACAB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3" w:type="dxa"/>
                  <w:tcBorders>
                    <w:top w:val="nil"/>
                    <w:left w:val="single" w:color="5C7F92" w:themeColor="background2" w:sz="4" w:space="0"/>
                    <w:bottom w:val="dotted" w:color="5C7F92" w:themeColor="background2" w:sz="2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973" w14:paraId="057524F2" w14:textId="2859D92A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Tit</w:t>
                  </w:r>
                  <w:r w:rsidR="00D93008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re</w:t>
                  </w: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nil"/>
                    <w:left w:val="dotted" w:color="5C7F92" w:themeColor="background2" w:sz="2" w:space="0"/>
                    <w:bottom w:val="dotted" w:color="5C7F92" w:themeColor="background2" w:sz="2" w:space="0"/>
                    <w:right w:val="nil"/>
                  </w:tcBorders>
                </w:tcPr>
                <w:p w:rsidRPr="00FE1F73" w:rsidR="00D93973" w:rsidP="00E27CF8" w:rsidRDefault="00D93973" w14:paraId="7A16FF1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iOS Developer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</w:tc>
            </w:tr>
            <w:tr w:rsidRPr="00FE1F73" w:rsidR="00D93973" w:rsidTr="00D93008" w14:paraId="203EFA6C" w14:textId="77777777">
              <w:tc>
                <w:tcPr>
                  <w:tcW w:w="2977" w:type="dxa"/>
                  <w:vMerge/>
                  <w:tcBorders>
                    <w:left w:val="nil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03D57C7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2268" w:type="dxa"/>
                  <w:vMerge/>
                  <w:tcBorders>
                    <w:left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3014F30B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1413" w:type="dxa"/>
                  <w:tcBorders>
                    <w:top w:val="dotted" w:color="5C7F92" w:themeColor="background2" w:sz="2" w:space="0"/>
                    <w:left w:val="single" w:color="5C7F92" w:themeColor="background2" w:sz="4" w:space="0"/>
                    <w:bottom w:val="dotted" w:color="5C7F92" w:themeColor="background2" w:sz="2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973" w14:paraId="2EBCB29B" w14:textId="7E99F166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Dur</w:t>
                  </w:r>
                  <w:r w:rsidR="00D93008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ée</w:t>
                  </w: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dotted" w:color="5C7F92" w:themeColor="background2" w:sz="2" w:space="0"/>
                    <w:left w:val="dotted" w:color="5C7F92" w:themeColor="background2" w:sz="2" w:space="0"/>
                    <w:bottom w:val="dotted" w:color="5C7F92" w:themeColor="background2" w:sz="2" w:space="0"/>
                    <w:right w:val="nil"/>
                  </w:tcBorders>
                </w:tcPr>
                <w:p w:rsidRPr="00FE1F73" w:rsidR="00D93973" w:rsidP="00327488" w:rsidRDefault="00D93973" w14:paraId="181CB456" w14:textId="556AA20F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08/2013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to 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Aujourd'hui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13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</w:t>
                  </w:r>
                  <w:r w:rsidR="00327488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>mois</w:t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>)</w:t>
                  </w:r>
                </w:p>
              </w:tc>
            </w:tr>
            <w:tr w:rsidRPr="00FE1F73" w:rsidR="00D93973" w:rsidTr="00D93008" w14:paraId="774025B8" w14:textId="77777777">
              <w:tc>
                <w:tcPr>
                  <w:tcW w:w="2977" w:type="dxa"/>
                  <w:vMerge/>
                  <w:tcBorders>
                    <w:left w:val="nil"/>
                    <w:bottom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2B19B70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2268" w:type="dxa"/>
                  <w:vMerge/>
                  <w:tcBorders>
                    <w:left w:val="single" w:color="5C7F92" w:themeColor="background2" w:sz="4" w:space="0"/>
                    <w:bottom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148F97C8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1413" w:type="dxa"/>
                  <w:tcBorders>
                    <w:top w:val="dotted" w:color="5C7F92" w:themeColor="background2" w:sz="2" w:space="0"/>
                    <w:left w:val="single" w:color="5C7F92" w:themeColor="background2" w:sz="4" w:space="0"/>
                    <w:bottom w:val="single" w:color="5C7F92" w:themeColor="background2" w:sz="4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008" w14:paraId="63BEA062" w14:textId="26D0516E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Compétences</w:t>
                  </w:r>
                  <w:r w:rsidRPr="00FE1F73" w:rsidR="00D939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dotted" w:color="5C7F92" w:themeColor="background2" w:sz="2" w:space="0"/>
                    <w:left w:val="dotted" w:color="5C7F92" w:themeColor="background2" w:sz="2" w:space="0"/>
                    <w:bottom w:val="single" w:color="5C7F92" w:themeColor="background2" w:sz="4" w:space="0"/>
                    <w:right w:val="nil"/>
                  </w:tcBorders>
                </w:tcPr>
                <w:p w:rsidRPr="00FE1F73" w:rsidR="00D93973" w:rsidP="00E27CF8" w:rsidRDefault="00D93973" w14:paraId="231BA971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Logiciels et développements spécifiques - Outils, normes et langages de programmation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</w:tc>
            </w:tr>
          </w:tbl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268"/>
              <w:gridCol w:w="1413"/>
              <w:gridCol w:w="3191"/>
            </w:tblGrid>
            <w:tr w:rsidRPr="00FE1F73" w:rsidR="00D93973" w:rsidTr="00D93008" w14:paraId="5F456235" w14:textId="77777777">
              <w:tc>
                <w:tcPr>
                  <w:tcW w:w="2977" w:type="dxa"/>
                  <w:vMerge w:val="restart"/>
                  <w:tcBorders>
                    <w:top w:val="nil"/>
                    <w:left w:val="nil"/>
                    <w:right w:val="single" w:color="5C7F92" w:themeColor="background2" w:sz="4" w:space="0"/>
                  </w:tcBorders>
                </w:tcPr>
                <w:p w:rsidRPr="00C35486" w:rsidR="00D93973" w:rsidP="00E27CF8" w:rsidRDefault="00D93973" w14:paraId="1CE4B73C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eastAsiaTheme="minorHAnsi" w:cstheme="minorBidi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READBOOKSTECHNOLOGY</w:t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C35486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  <w:lang w:val="en-US"/>
                    </w:rPr>
                    <w:t xml:space="preserve"> - 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Canada</w:t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  <w:p w:rsidRPr="00FE1F73" w:rsidR="00D93973" w:rsidP="00E27CF8" w:rsidRDefault="00D93973" w14:paraId="0D563F62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i/>
                        <w:noProof/>
                        <w:color w:val="595959" w:themeColor="accent1"/>
                        <w:sz w:val="18"/>
                        <w:szCs w:val="18"/>
                      </w:rPr>
                      <w:t>Electronique &amp; high-tech - Informatique et logiciels - Développement de logiciels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i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left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40CA4A20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Developer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  <w:p w:rsidRPr="00FE1F73" w:rsidR="00D93973" w:rsidP="00E27CF8" w:rsidRDefault="00D93973" w14:paraId="2B8A77F5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sz w:val="18"/>
                      <w:szCs w:val="18"/>
                    </w:rPr>
                  </w:pPr>
                </w:p>
                <w:p w:rsidRPr="00FE1F73" w:rsidR="00D93973" w:rsidP="00E27CF8" w:rsidRDefault="00D93973" w14:paraId="7A28ACAB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3" w:type="dxa"/>
                  <w:tcBorders>
                    <w:top w:val="nil"/>
                    <w:left w:val="single" w:color="5C7F92" w:themeColor="background2" w:sz="4" w:space="0"/>
                    <w:bottom w:val="dotted" w:color="5C7F92" w:themeColor="background2" w:sz="2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973" w14:paraId="057524F2" w14:textId="2859D92A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Tit</w:t>
                  </w:r>
                  <w:r w:rsidR="00D93008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re</w:t>
                  </w: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nil"/>
                    <w:left w:val="dotted" w:color="5C7F92" w:themeColor="background2" w:sz="2" w:space="0"/>
                    <w:bottom w:val="dotted" w:color="5C7F92" w:themeColor="background2" w:sz="2" w:space="0"/>
                    <w:right w:val="nil"/>
                  </w:tcBorders>
                </w:tcPr>
                <w:p w:rsidRPr="00FE1F73" w:rsidR="00D93973" w:rsidP="00E27CF8" w:rsidRDefault="00D93973" w14:paraId="7A16FF1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iOS Developer for the eReader app  Archambault Lecture
</w:t>
                      <w:br/>
                      <w:t/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</w:tc>
            </w:tr>
            <w:tr w:rsidRPr="00FE1F73" w:rsidR="00D93973" w:rsidTr="00D93008" w14:paraId="203EFA6C" w14:textId="77777777">
              <w:tc>
                <w:tcPr>
                  <w:tcW w:w="2977" w:type="dxa"/>
                  <w:vMerge/>
                  <w:tcBorders>
                    <w:left w:val="nil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03D57C7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2268" w:type="dxa"/>
                  <w:vMerge/>
                  <w:tcBorders>
                    <w:left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3014F30B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1413" w:type="dxa"/>
                  <w:tcBorders>
                    <w:top w:val="dotted" w:color="5C7F92" w:themeColor="background2" w:sz="2" w:space="0"/>
                    <w:left w:val="single" w:color="5C7F92" w:themeColor="background2" w:sz="4" w:space="0"/>
                    <w:bottom w:val="dotted" w:color="5C7F92" w:themeColor="background2" w:sz="2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973" w14:paraId="2EBCB29B" w14:textId="7E99F166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Dur</w:t>
                  </w:r>
                  <w:r w:rsidR="00D93008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ée</w:t>
                  </w: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dotted" w:color="5C7F92" w:themeColor="background2" w:sz="2" w:space="0"/>
                    <w:left w:val="dotted" w:color="5C7F92" w:themeColor="background2" w:sz="2" w:space="0"/>
                    <w:bottom w:val="dotted" w:color="5C7F92" w:themeColor="background2" w:sz="2" w:space="0"/>
                    <w:right w:val="nil"/>
                  </w:tcBorders>
                </w:tcPr>
                <w:p w:rsidRPr="00FE1F73" w:rsidR="00D93973" w:rsidP="00327488" w:rsidRDefault="00D93973" w14:paraId="181CB456" w14:textId="556AA20F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05/2012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to 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11/2012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7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</w:t>
                  </w:r>
                  <w:r w:rsidR="00327488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>mois</w:t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>)</w:t>
                  </w:r>
                </w:p>
              </w:tc>
            </w:tr>
            <w:tr w:rsidRPr="00FE1F73" w:rsidR="00D93973" w:rsidTr="00D93008" w14:paraId="774025B8" w14:textId="77777777">
              <w:tc>
                <w:tcPr>
                  <w:tcW w:w="2977" w:type="dxa"/>
                  <w:vMerge/>
                  <w:tcBorders>
                    <w:left w:val="nil"/>
                    <w:bottom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2B19B70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2268" w:type="dxa"/>
                  <w:vMerge/>
                  <w:tcBorders>
                    <w:left w:val="single" w:color="5C7F92" w:themeColor="background2" w:sz="4" w:space="0"/>
                    <w:bottom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148F97C8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1413" w:type="dxa"/>
                  <w:tcBorders>
                    <w:top w:val="dotted" w:color="5C7F92" w:themeColor="background2" w:sz="2" w:space="0"/>
                    <w:left w:val="single" w:color="5C7F92" w:themeColor="background2" w:sz="4" w:space="0"/>
                    <w:bottom w:val="single" w:color="5C7F92" w:themeColor="background2" w:sz="4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008" w14:paraId="63BEA062" w14:textId="26D0516E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Compétences</w:t>
                  </w:r>
                  <w:r w:rsidRPr="00FE1F73" w:rsidR="00D939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dotted" w:color="5C7F92" w:themeColor="background2" w:sz="2" w:space="0"/>
                    <w:left w:val="dotted" w:color="5C7F92" w:themeColor="background2" w:sz="2" w:space="0"/>
                    <w:bottom w:val="single" w:color="5C7F92" w:themeColor="background2" w:sz="4" w:space="0"/>
                    <w:right w:val="nil"/>
                  </w:tcBorders>
                </w:tcPr>
                <w:p w:rsidRPr="00FE1F73" w:rsidR="00D93973" w:rsidP="00E27CF8" w:rsidRDefault="00D93973" w14:paraId="231BA971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Logiciels et développements spécifiques - Outils, normes et langages de programmation, Logiciels et développements spécifiques - Ergonomie et interface homme machine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</w:tc>
            </w:tr>
          </w:tbl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268"/>
              <w:gridCol w:w="1413"/>
              <w:gridCol w:w="3191"/>
            </w:tblGrid>
            <w:tr w:rsidRPr="00FE1F73" w:rsidR="00D93973" w:rsidTr="00D93008" w14:paraId="5F456235" w14:textId="77777777">
              <w:tc>
                <w:tcPr>
                  <w:tcW w:w="2977" w:type="dxa"/>
                  <w:vMerge w:val="restart"/>
                  <w:tcBorders>
                    <w:top w:val="nil"/>
                    <w:left w:val="nil"/>
                    <w:right w:val="single" w:color="5C7F92" w:themeColor="background2" w:sz="4" w:space="0"/>
                  </w:tcBorders>
                </w:tcPr>
                <w:p w:rsidRPr="00C35486" w:rsidR="00D93973" w:rsidP="00E27CF8" w:rsidRDefault="00D93973" w14:paraId="1CE4B73C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eastAsiaTheme="minorHAnsi" w:cstheme="minorBidi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NOMEO</w:t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C35486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  <w:lang w:val="en-US"/>
                    </w:rPr>
                    <w:t xml:space="preserve"> - 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France</w:t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  <w:p w:rsidRPr="00FE1F73" w:rsidR="00D93973" w:rsidP="00E27CF8" w:rsidRDefault="00D93973" w14:paraId="0D563F62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i/>
                        <w:noProof/>
                        <w:color w:val="595959" w:themeColor="accent1"/>
                        <w:sz w:val="18"/>
                        <w:szCs w:val="18"/>
                      </w:rPr>
                      <w:t>Electronique &amp; high-tech - Informatique et logiciels - Développement de logiciels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i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left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40CA4A20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Mobile Developer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  <w:p w:rsidRPr="00FE1F73" w:rsidR="00D93973" w:rsidP="00E27CF8" w:rsidRDefault="00D93973" w14:paraId="2B8A77F5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sz w:val="18"/>
                      <w:szCs w:val="18"/>
                    </w:rPr>
                  </w:pPr>
                </w:p>
                <w:p w:rsidRPr="00FE1F73" w:rsidR="00D93973" w:rsidP="00E27CF8" w:rsidRDefault="00D93973" w14:paraId="7A28ACAB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3" w:type="dxa"/>
                  <w:tcBorders>
                    <w:top w:val="nil"/>
                    <w:left w:val="single" w:color="5C7F92" w:themeColor="background2" w:sz="4" w:space="0"/>
                    <w:bottom w:val="dotted" w:color="5C7F92" w:themeColor="background2" w:sz="2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973" w14:paraId="057524F2" w14:textId="2859D92A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Tit</w:t>
                  </w:r>
                  <w:r w:rsidR="00D93008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re</w:t>
                  </w: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nil"/>
                    <w:left w:val="dotted" w:color="5C7F92" w:themeColor="background2" w:sz="2" w:space="0"/>
                    <w:bottom w:val="dotted" w:color="5C7F92" w:themeColor="background2" w:sz="2" w:space="0"/>
                    <w:right w:val="nil"/>
                  </w:tcBorders>
                </w:tcPr>
                <w:p w:rsidRPr="00FE1F73" w:rsidR="00D93973" w:rsidP="00E27CF8" w:rsidRDefault="00D93973" w14:paraId="7A16FF1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iOS developer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</w:tc>
            </w:tr>
            <w:tr w:rsidRPr="00FE1F73" w:rsidR="00D93973" w:rsidTr="00D93008" w14:paraId="203EFA6C" w14:textId="77777777">
              <w:tc>
                <w:tcPr>
                  <w:tcW w:w="2977" w:type="dxa"/>
                  <w:vMerge/>
                  <w:tcBorders>
                    <w:left w:val="nil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03D57C7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2268" w:type="dxa"/>
                  <w:vMerge/>
                  <w:tcBorders>
                    <w:left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3014F30B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1413" w:type="dxa"/>
                  <w:tcBorders>
                    <w:top w:val="dotted" w:color="5C7F92" w:themeColor="background2" w:sz="2" w:space="0"/>
                    <w:left w:val="single" w:color="5C7F92" w:themeColor="background2" w:sz="4" w:space="0"/>
                    <w:bottom w:val="dotted" w:color="5C7F92" w:themeColor="background2" w:sz="2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973" w14:paraId="2EBCB29B" w14:textId="7E99F166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Dur</w:t>
                  </w:r>
                  <w:r w:rsidR="00D93008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ée</w:t>
                  </w: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dotted" w:color="5C7F92" w:themeColor="background2" w:sz="2" w:space="0"/>
                    <w:left w:val="dotted" w:color="5C7F92" w:themeColor="background2" w:sz="2" w:space="0"/>
                    <w:bottom w:val="dotted" w:color="5C7F92" w:themeColor="background2" w:sz="2" w:space="0"/>
                    <w:right w:val="nil"/>
                  </w:tcBorders>
                </w:tcPr>
                <w:p w:rsidRPr="00FE1F73" w:rsidR="00D93973" w:rsidP="00327488" w:rsidRDefault="00D93973" w14:paraId="181CB456" w14:textId="556AA20F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05/2011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to 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03/2012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11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</w:t>
                  </w:r>
                  <w:r w:rsidR="00327488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>mois</w:t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>)</w:t>
                  </w:r>
                </w:p>
              </w:tc>
            </w:tr>
            <w:tr w:rsidRPr="00FE1F73" w:rsidR="00D93973" w:rsidTr="00D93008" w14:paraId="774025B8" w14:textId="77777777">
              <w:tc>
                <w:tcPr>
                  <w:tcW w:w="2977" w:type="dxa"/>
                  <w:vMerge/>
                  <w:tcBorders>
                    <w:left w:val="nil"/>
                    <w:bottom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2B19B70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2268" w:type="dxa"/>
                  <w:vMerge/>
                  <w:tcBorders>
                    <w:left w:val="single" w:color="5C7F92" w:themeColor="background2" w:sz="4" w:space="0"/>
                    <w:bottom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148F97C8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1413" w:type="dxa"/>
                  <w:tcBorders>
                    <w:top w:val="dotted" w:color="5C7F92" w:themeColor="background2" w:sz="2" w:space="0"/>
                    <w:left w:val="single" w:color="5C7F92" w:themeColor="background2" w:sz="4" w:space="0"/>
                    <w:bottom w:val="single" w:color="5C7F92" w:themeColor="background2" w:sz="4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008" w14:paraId="63BEA062" w14:textId="26D0516E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Compétences</w:t>
                  </w:r>
                  <w:r w:rsidRPr="00FE1F73" w:rsidR="00D939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dotted" w:color="5C7F92" w:themeColor="background2" w:sz="2" w:space="0"/>
                    <w:left w:val="dotted" w:color="5C7F92" w:themeColor="background2" w:sz="2" w:space="0"/>
                    <w:bottom w:val="single" w:color="5C7F92" w:themeColor="background2" w:sz="4" w:space="0"/>
                    <w:right w:val="nil"/>
                  </w:tcBorders>
                </w:tcPr>
                <w:p w:rsidRPr="00FE1F73" w:rsidR="00D93973" w:rsidP="00E27CF8" w:rsidRDefault="00D93973" w14:paraId="231BA971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Logiciels et développements spécifiques - Outils, normes et langages de programmation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</w:tc>
            </w:tr>
          </w:tbl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268"/>
              <w:gridCol w:w="1413"/>
              <w:gridCol w:w="3191"/>
            </w:tblGrid>
            <w:tr w:rsidRPr="00FE1F73" w:rsidR="00D93973" w:rsidTr="00D93008" w14:paraId="5F456235" w14:textId="77777777">
              <w:tc>
                <w:tcPr>
                  <w:tcW w:w="2977" w:type="dxa"/>
                  <w:vMerge w:val="restart"/>
                  <w:tcBorders>
                    <w:top w:val="nil"/>
                    <w:left w:val="nil"/>
                    <w:right w:val="single" w:color="5C7F92" w:themeColor="background2" w:sz="4" w:space="0"/>
                  </w:tcBorders>
                </w:tcPr>
                <w:p w:rsidRPr="00C35486" w:rsidR="00D93973" w:rsidP="00E27CF8" w:rsidRDefault="00D93973" w14:paraId="1CE4B73C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eastAsiaTheme="minorHAnsi" w:cstheme="minorBidi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BAOBAB</w:t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C35486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  <w:lang w:val="en-US"/>
                    </w:rPr>
                    <w:t xml:space="preserve"> - 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France</w:t>
                      <w:rPr xmlns:w="http://schemas.openxmlformats.org/wordprocessingml/2006/main">
                        <w:rFonts w:asciiTheme="minorHAnsi" w:hAnsiTheme="minorHAnsi" w:eastAsiaTheme="minorHAnsi" w:cstheme="minorBidi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  <w:p w:rsidRPr="00FE1F73" w:rsidR="00D93973" w:rsidP="00E27CF8" w:rsidRDefault="00D93973" w14:paraId="0D563F62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i/>
                        <w:noProof/>
                        <w:color w:val="595959" w:themeColor="accent1"/>
                        <w:sz w:val="18"/>
                        <w:szCs w:val="18"/>
                      </w:rPr>
                      <w:t>Electronique &amp; high-tech - Informatique et logiciels - Développement de logiciels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i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i/>
                      <w:noProof/>
                      <w:color w:val="595959" w:themeColor="accent1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left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40CA4A20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Mobile developer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  <w:p w:rsidRPr="00FE1F73" w:rsidR="00D93973" w:rsidP="00E27CF8" w:rsidRDefault="00D93973" w14:paraId="2B8A77F5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sz w:val="18"/>
                      <w:szCs w:val="18"/>
                    </w:rPr>
                  </w:pPr>
                </w:p>
                <w:p w:rsidRPr="00FE1F73" w:rsidR="00D93973" w:rsidP="00E27CF8" w:rsidRDefault="00D93973" w14:paraId="7A28ACAB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3" w:type="dxa"/>
                  <w:tcBorders>
                    <w:top w:val="nil"/>
                    <w:left w:val="single" w:color="5C7F92" w:themeColor="background2" w:sz="4" w:space="0"/>
                    <w:bottom w:val="dotted" w:color="5C7F92" w:themeColor="background2" w:sz="2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973" w14:paraId="057524F2" w14:textId="2859D92A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Tit</w:t>
                  </w:r>
                  <w:r w:rsidR="00D93008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re</w:t>
                  </w: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nil"/>
                    <w:left w:val="dotted" w:color="5C7F92" w:themeColor="background2" w:sz="2" w:space="0"/>
                    <w:bottom w:val="dotted" w:color="5C7F92" w:themeColor="background2" w:sz="2" w:space="0"/>
                    <w:right w:val="nil"/>
                  </w:tcBorders>
                </w:tcPr>
                <w:p w:rsidRPr="00FE1F73" w:rsidR="00D93973" w:rsidP="00E27CF8" w:rsidRDefault="00D93973" w14:paraId="7A16FF1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Mobile developer at Baobab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</w:tc>
            </w:tr>
            <w:tr w:rsidRPr="00FE1F73" w:rsidR="00D93973" w:rsidTr="00D93008" w14:paraId="203EFA6C" w14:textId="77777777">
              <w:tc>
                <w:tcPr>
                  <w:tcW w:w="2977" w:type="dxa"/>
                  <w:vMerge/>
                  <w:tcBorders>
                    <w:left w:val="nil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03D57C7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2268" w:type="dxa"/>
                  <w:vMerge/>
                  <w:tcBorders>
                    <w:left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3014F30B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1413" w:type="dxa"/>
                  <w:tcBorders>
                    <w:top w:val="dotted" w:color="5C7F92" w:themeColor="background2" w:sz="2" w:space="0"/>
                    <w:left w:val="single" w:color="5C7F92" w:themeColor="background2" w:sz="4" w:space="0"/>
                    <w:bottom w:val="dotted" w:color="5C7F92" w:themeColor="background2" w:sz="2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973" w14:paraId="2EBCB29B" w14:textId="7E99F166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Dur</w:t>
                  </w:r>
                  <w:r w:rsidR="00D93008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ée</w:t>
                  </w:r>
                  <w:r w:rsidRPr="00FE1F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dotted" w:color="5C7F92" w:themeColor="background2" w:sz="2" w:space="0"/>
                    <w:left w:val="dotted" w:color="5C7F92" w:themeColor="background2" w:sz="2" w:space="0"/>
                    <w:bottom w:val="dotted" w:color="5C7F92" w:themeColor="background2" w:sz="2" w:space="0"/>
                    <w:right w:val="nil"/>
                  </w:tcBorders>
                </w:tcPr>
                <w:p w:rsidRPr="00FE1F73" w:rsidR="00D93973" w:rsidP="00327488" w:rsidRDefault="00D93973" w14:paraId="181CB456" w14:textId="556AA20F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05/2010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to 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09/2010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5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 xml:space="preserve"> </w:t>
                  </w:r>
                  <w:r w:rsidR="00327488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>mois</w:t>
                  </w:r>
                  <w:r w:rsidRPr="00FE1F73"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t>)</w:t>
                  </w:r>
                </w:p>
              </w:tc>
            </w:tr>
            <w:tr w:rsidRPr="00FE1F73" w:rsidR="00D93973" w:rsidTr="00D93008" w14:paraId="774025B8" w14:textId="77777777">
              <w:tc>
                <w:tcPr>
                  <w:tcW w:w="2977" w:type="dxa"/>
                  <w:vMerge/>
                  <w:tcBorders>
                    <w:left w:val="nil"/>
                    <w:bottom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2B19B709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2268" w:type="dxa"/>
                  <w:vMerge/>
                  <w:tcBorders>
                    <w:left w:val="single" w:color="5C7F92" w:themeColor="background2" w:sz="4" w:space="0"/>
                    <w:bottom w:val="single" w:color="5C7F92" w:themeColor="background2" w:sz="4" w:space="0"/>
                    <w:right w:val="single" w:color="5C7F92" w:themeColor="background2" w:sz="4" w:space="0"/>
                  </w:tcBorders>
                </w:tcPr>
                <w:p w:rsidRPr="00FE1F73" w:rsidR="00D93973" w:rsidP="00E27CF8" w:rsidRDefault="00D93973" w14:paraId="148F97C8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</w:pPr>
                </w:p>
              </w:tc>
              <w:tc>
                <w:tcPr>
                  <w:tcW w:w="1413" w:type="dxa"/>
                  <w:tcBorders>
                    <w:top w:val="dotted" w:color="5C7F92" w:themeColor="background2" w:sz="2" w:space="0"/>
                    <w:left w:val="single" w:color="5C7F92" w:themeColor="background2" w:sz="4" w:space="0"/>
                    <w:bottom w:val="single" w:color="5C7F92" w:themeColor="background2" w:sz="4" w:space="0"/>
                    <w:right w:val="dotted" w:color="5C7F92" w:themeColor="background2" w:sz="2" w:space="0"/>
                  </w:tcBorders>
                </w:tcPr>
                <w:p w:rsidRPr="00FE1F73" w:rsidR="00D93973" w:rsidP="00D93008" w:rsidRDefault="00D93008" w14:paraId="63BEA062" w14:textId="26D0516E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b w:val="0"/>
                    </w:rPr>
                  </w:pPr>
                  <w:r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Compétences</w:t>
                  </w:r>
                  <w:r w:rsidRPr="00FE1F73" w:rsidR="00D93973">
                    <w:rPr>
                      <w:b w:val="0"/>
                      <w:i/>
                      <w:color w:val="5C7F92" w:themeColor="background2"/>
                      <w:sz w:val="18"/>
                      <w:szCs w:val="16"/>
                    </w:rPr>
                    <w:t>:</w:t>
                  </w:r>
                </w:p>
              </w:tc>
              <w:tc>
                <w:tcPr>
                  <w:tcW w:w="3191" w:type="dxa"/>
                  <w:tcBorders>
                    <w:top w:val="dotted" w:color="5C7F92" w:themeColor="background2" w:sz="2" w:space="0"/>
                    <w:left w:val="dotted" w:color="5C7F92" w:themeColor="background2" w:sz="2" w:space="0"/>
                    <w:bottom w:val="single" w:color="5C7F92" w:themeColor="background2" w:sz="4" w:space="0"/>
                    <w:right w:val="nil"/>
                  </w:tcBorders>
                </w:tcPr>
                <w:p w:rsidRPr="00FE1F73" w:rsidR="00D93973" w:rsidP="00E27CF8" w:rsidRDefault="00D93973" w14:paraId="231BA971" w14:textId="77777777">
                  <w:pPr>
                    <w:pStyle w:val="Titre3"/>
                    <w:numPr>
                      <w:ilvl w:val="0"/>
                      <w:numId w:val="0"/>
                    </w:numPr>
                    <w:outlineLvl w:val="2"/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eastAsiaTheme="minorHAnsi" w:cstheme="minorBidi"/>
                      <w:b w:val="0"/>
                      <w:bCs w:val="0"/>
                      <w:noProof/>
                      <w:color w:val="595959" w:themeColor="accent1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  <w:t>Logiciels et développements spécifiques - Outils, normes et langages de programmation</w:t>
                      <w:rPr xmlns:w="http://schemas.openxmlformats.org/wordprocessingml/2006/main">
                        <w:rFonts w:asciiTheme="minorHAnsi" w:hAnsiTheme="minorHAnsi" w:eastAsiaTheme="minorHAnsi" w:cstheme="minorBidi"/>
                        <w:b w:val="0"/>
                        <w:bCs w:val="0"/>
                        <w:noProof/>
                        <w:color w:val="595959" w:themeColor="accent1"/>
                        <w:sz w:val="18"/>
                        <w:szCs w:val="18"/>
                      </w:rPr>
                    </w:r>
                  </w:r>
                </w:p>
              </w:tc>
            </w:tr>
          </w:tbl>
          <w:p w:rsidRPr="00FE1F73" w:rsidR="00D93973" w:rsidP="00E27CF8" w:rsidRDefault="00D93973" w14:paraId="72F40398" w14:textId="77777777">
            <w:pPr>
              <w:pStyle w:val="Titre3"/>
              <w:numPr>
                <w:ilvl w:val="0"/>
                <w:numId w:val="0"/>
              </w:numPr>
              <w:outlineLvl w:val="2"/>
            </w:pPr>
          </w:p>
        </w:tc>
      </w:tr>
    </w:tbl>
    <w:p w:rsidRPr="00FE1F73" w:rsidR="00D93973" w:rsidP="00D93973" w:rsidRDefault="00D93973" w14:paraId="69B8FAE5" w14:textId="77777777">
      <w:pPr>
        <w:pStyle w:val="Textedesaisie"/>
      </w:pPr>
    </w:p>
    <w:p w:rsidRPr="00FE1F73" w:rsidR="009E26EF" w:rsidP="009E26EF" w:rsidRDefault="009E26EF" w14:paraId="5E2CC353" w14:textId="1E315A70">
      <w:pPr>
        <w:pStyle w:val="Titre1"/>
        <w:pageBreakBefore/>
      </w:pPr>
      <w:r w:rsidRPr="00FE1F73">
        <w:lastRenderedPageBreak/>
        <w:t xml:space="preserve">Education, </w:t>
      </w:r>
      <w:r w:rsidR="00C50DE1">
        <w:t>Formation et C</w:t>
      </w:r>
      <w:r w:rsidRPr="00FE1F73">
        <w:t>ertifications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478"/>
      </w:tblGrid>
      <w:tr w:rsidRPr="00FE1F73" w:rsidR="00AB4635" w:rsidTr="00AB4635" w14:paraId="29760456" w14:textId="77777777">
        <w:trPr>
          <w:trHeight w:val="57" w:hRule="exact"/>
        </w:trPr>
        <w:tc>
          <w:tcPr>
            <w:tcW w:w="1526" w:type="dxa"/>
          </w:tcPr>
          <w:p w:rsidRPr="00FE1F73" w:rsidR="00AB4635" w:rsidP="001C7DD7" w:rsidRDefault="00AB4635" w14:paraId="11B5C059" w14:textId="77777777">
            <w:pPr>
              <w:pStyle w:val="Textedesaisie"/>
              <w:spacing w:before="60" w:after="60" w:line="240" w:lineRule="exact"/>
              <w:ind w:left="0"/>
              <w:rPr>
                <w:b/>
                <w:color w:val="595959"/>
              </w:rPr>
            </w:pPr>
          </w:p>
        </w:tc>
        <w:tc>
          <w:tcPr>
            <w:tcW w:w="8478" w:type="dxa"/>
          </w:tcPr>
          <w:p w:rsidRPr="00FE1F73" w:rsidR="00AB4635" w:rsidP="00AB4635" w:rsidRDefault="00AB4635" w14:paraId="04A0D773" w14:textId="77777777">
            <w:pPr>
              <w:pStyle w:val="Textedesaisie"/>
              <w:spacing w:before="60" w:line="240" w:lineRule="exact"/>
              <w:ind w:left="0"/>
              <w:rPr>
                <w:color w:val="595959"/>
              </w:rPr>
            </w:pPr>
          </w:p>
        </w:tc>
      </w:tr>
      <w:tr w:rsidRPr="00FE1F73" w:rsidR="00AB4635" w:rsidTr="00AB4635" w14:paraId="6C3DFE5E" w14:textId="77777777">
        <w:tc>
          <w:tcPr>
            <w:tcW w:w="1526" w:type="dxa"/>
          </w:tcPr>
          <w:p w:rsidRPr="00FE1F73" w:rsidR="00AB4635" w:rsidP="001C7DD7" w:rsidRDefault="00AB4635" w14:paraId="36701FD2" w14:textId="215B7AAC">
            <w:pPr>
              <w:pStyle w:val="Textedesaisie"/>
              <w:spacing w:before="60" w:after="60" w:line="240" w:lineRule="exact"/>
              <w:ind w:left="0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r>
                <w:rPr xmlns:w="http://schemas.openxmlformats.org/wordprocessingml/2006/main">
                  <w:b/>
                  <w:color w:val="595959"/>
                </w:rPr>
                <w:t>2012</w:t>
                <w:rPr xmlns:w="http://schemas.openxmlformats.org/wordprocessingml/2006/main">
                  <w:b/>
                  <w:color w:val="595959"/>
                </w:rPr>
              </w:r>
            </w:r>
          </w:p>
        </w:tc>
        <w:tc>
          <w:tcPr>
            <w:tcW w:w="8478" w:type="dxa"/>
          </w:tcPr>
          <w:p w:rsidRPr="00C35486" w:rsidR="00AB4635" w:rsidP="00AB4635" w:rsidRDefault="00AB4635" w14:paraId="0EC4D648" w14:textId="77777777">
            <w:pPr>
              <w:pStyle w:val="Textedesaisie"/>
              <w:spacing w:before="60" w:line="240" w:lineRule="exact"/>
              <w:ind w:left="0"/>
              <w:rPr>
                <w:color w:val="595959"/>
                <w:lang w:val="en-US"/>
              </w:rPr>
            </w:pPr>
            <w:r>
              <w:rPr>
                <w:color w:val="595959"/>
              </w:rPr>
              <w:r>
                <w:rPr xmlns:w="http://schemas.openxmlformats.org/wordprocessingml/2006/main">
                  <w:color w:val="595959"/>
                </w:rPr>
                <w:t>Master - Developpeur</w:t>
                <w:rPr xmlns:w="http://schemas.openxmlformats.org/wordprocessingml/2006/main">
                  <w:color w:val="595959"/>
                </w:rPr>
              </w:r>
            </w:r>
            <w:r w:rsidRPr="00C35486">
              <w:rPr>
                <w:color w:val="595959"/>
                <w:lang w:val="en-US"/>
              </w:rPr>
              <w:t xml:space="preserve"> - </w:t>
            </w:r>
            <w:r>
              <w:rPr>
                <w:color w:val="595959"/>
              </w:rPr>
              <w:r>
                <w:rPr xmlns:w="http://schemas.openxmlformats.org/wordprocessingml/2006/main">
                  <w:color w:val="595959"/>
                </w:rPr>
                <w:t>Supinfo</w:t>
                <w:rPr xmlns:w="http://schemas.openxmlformats.org/wordprocessingml/2006/main">
                  <w:color w:val="595959"/>
                </w:rPr>
              </w:r>
            </w:r>
          </w:p>
          <w:p w:rsidRPr="00FE1F73" w:rsidR="00AB4635" w:rsidP="00AB4635" w:rsidRDefault="00AB4635" w14:paraId="217A4F39" w14:textId="305D4B5E">
            <w:pPr>
              <w:pStyle w:val="Textedesaisie"/>
              <w:spacing w:before="60" w:after="60" w:line="240" w:lineRule="exact"/>
              <w:ind w:left="0"/>
              <w:rPr>
                <w:b/>
                <w:color w:val="595959"/>
              </w:rPr>
            </w:pPr>
            <w:r>
              <w:rPr>
                <w:color w:val="595959"/>
              </w:rPr>
              <w:r>
                <w:rPr xmlns:w="http://schemas.openxmlformats.org/wordprocessingml/2006/main">
                  <w:color w:val="595959"/>
                </w:rPr>
                <w:t>Lyon/Montréal - France</w:t>
                <w:rPr xmlns:w="http://schemas.openxmlformats.org/wordprocessingml/2006/main">
                  <w:color w:val="595959"/>
                </w:rPr>
              </w:r>
            </w:r>
          </w:p>
        </w:tc>
      </w:tr>
    </w:tbl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478"/>
      </w:tblGrid>
      <w:tr w:rsidRPr="00FE1F73" w:rsidR="00AB4635" w:rsidTr="00AB4635" w14:paraId="6C3DFE5E" w14:textId="77777777">
        <w:tc>
          <w:tcPr>
            <w:tcW w:w="1526" w:type="dxa"/>
          </w:tcPr>
          <w:p w:rsidRPr="00FE1F73" w:rsidR="00AB4635" w:rsidP="001C7DD7" w:rsidRDefault="00AB4635" w14:paraId="36701FD2" w14:textId="215B7AAC">
            <w:pPr>
              <w:pStyle w:val="Textedesaisie"/>
              <w:spacing w:before="60" w:after="60" w:line="240" w:lineRule="exact"/>
              <w:ind w:left="0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r>
                <w:rPr xmlns:w="http://schemas.openxmlformats.org/wordprocessingml/2006/main">
                  <w:b/>
                  <w:color w:val="595959"/>
                </w:rPr>
                <w:t>2009</w:t>
                <w:rPr xmlns:w="http://schemas.openxmlformats.org/wordprocessingml/2006/main">
                  <w:b/>
                  <w:color w:val="595959"/>
                </w:rPr>
              </w:r>
            </w:r>
          </w:p>
        </w:tc>
        <w:tc>
          <w:tcPr>
            <w:tcW w:w="8478" w:type="dxa"/>
          </w:tcPr>
          <w:p w:rsidRPr="00C35486" w:rsidR="00AB4635" w:rsidP="00AB4635" w:rsidRDefault="00AB4635" w14:paraId="0EC4D648" w14:textId="77777777">
            <w:pPr>
              <w:pStyle w:val="Textedesaisie"/>
              <w:spacing w:before="60" w:line="240" w:lineRule="exact"/>
              <w:ind w:left="0"/>
              <w:rPr>
                <w:color w:val="595959"/>
                <w:lang w:val="en-US"/>
              </w:rPr>
            </w:pPr>
            <w:r>
              <w:rPr>
                <w:color w:val="595959"/>
              </w:rPr>
              <w:r>
                <w:rPr xmlns:w="http://schemas.openxmlformats.org/wordprocessingml/2006/main">
                  <w:color w:val="595959"/>
                </w:rPr>
                <w:t>Technical 2 years degree - Developpeur</w:t>
                <w:rPr xmlns:w="http://schemas.openxmlformats.org/wordprocessingml/2006/main">
                  <w:color w:val="595959"/>
                </w:rPr>
              </w:r>
            </w:r>
            <w:r w:rsidRPr="00C35486">
              <w:rPr>
                <w:color w:val="595959"/>
                <w:lang w:val="en-US"/>
              </w:rPr>
              <w:t xml:space="preserve"> - </w:t>
            </w:r>
            <w:r>
              <w:rPr>
                <w:color w:val="595959"/>
              </w:rPr>
              <w:r>
                <w:rPr xmlns:w="http://schemas.openxmlformats.org/wordprocessingml/2006/main">
                  <w:color w:val="595959"/>
                </w:rPr>
                <w:t>Institution des Chartreux</w:t>
                <w:rPr xmlns:w="http://schemas.openxmlformats.org/wordprocessingml/2006/main">
                  <w:color w:val="595959"/>
                </w:rPr>
              </w:r>
            </w:r>
          </w:p>
          <w:p w:rsidRPr="00FE1F73" w:rsidR="00AB4635" w:rsidP="00AB4635" w:rsidRDefault="00AB4635" w14:paraId="217A4F39" w14:textId="305D4B5E">
            <w:pPr>
              <w:pStyle w:val="Textedesaisie"/>
              <w:spacing w:before="60" w:after="60" w:line="240" w:lineRule="exact"/>
              <w:ind w:left="0"/>
              <w:rPr>
                <w:b/>
                <w:color w:val="595959"/>
              </w:rPr>
            </w:pPr>
            <w:r>
              <w:rPr>
                <w:color w:val="595959"/>
              </w:rPr>
              <w:r>
                <w:rPr xmlns:w="http://schemas.openxmlformats.org/wordprocessingml/2006/main">
                  <w:color w:val="595959"/>
                </w:rPr>
                <w:t>Lyon - France</w:t>
                <w:rPr xmlns:w="http://schemas.openxmlformats.org/wordprocessingml/2006/main">
                  <w:color w:val="595959"/>
                </w:rPr>
              </w:r>
            </w:r>
          </w:p>
        </w:tc>
      </w:tr>
    </w:tbl>
    <w:sectPr w:rsidRPr="00FE1F73" w:rsidR="00AE7716" w:rsidSect="00530C1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680" w:right="1021" w:bottom="680" w:left="102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B8CFB" w14:textId="77777777" w:rsidR="001033AC" w:rsidRDefault="001033AC" w:rsidP="00735A26">
      <w:r>
        <w:separator/>
      </w:r>
    </w:p>
  </w:endnote>
  <w:endnote w:type="continuationSeparator" w:id="0">
    <w:p w14:paraId="774134D5" w14:textId="77777777" w:rsidR="001033AC" w:rsidRDefault="001033AC" w:rsidP="0073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26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63"/>
    </w:tblGrid>
    <w:tr w:rsidRPr="00212564" w:rsidR="00CB5AB4" w:rsidTr="00DF713E" w14:paraId="131F0CAE" w14:textId="77777777">
      <w:trPr>
        <w:trHeight w:val="540" w:hRule="exact"/>
      </w:trPr>
      <w:tc>
        <w:tcPr>
          <w:tcW w:w="10263" w:type="dxa"/>
          <w:vAlign w:val="bottom"/>
        </w:tcPr>
        <w:p w:rsidRPr="00D93008" w:rsidR="00CB5AB4" w:rsidP="00433BD6" w:rsidRDefault="00CB5AB4" w14:paraId="131F0CAB" w14:textId="084F8691">
          <w:pPr>
            <w:pStyle w:val="Pieddepage"/>
            <w:framePr w:w="10263" w:h="284" w:wrap="notBeside" w:hAnchor="page" w:vAnchor="page" w:x="823" w:y="15735" w:anchorLock="1"/>
            <w:tabs>
              <w:tab w:val="right" w:pos="8483"/>
            </w:tabs>
            <w:jc w:val="center"/>
          </w:pPr>
          <w:r w:rsidRPr="00D93008">
            <w:t>©</w:t>
          </w:r>
          <w:proofErr w:type="spellStart"/>
          <w:r w:rsidRPr="00D93008">
            <w:t>altran</w:t>
          </w:r>
          <w:proofErr w:type="spellEnd"/>
          <w:r w:rsidRPr="00D93008">
            <w:t xml:space="preserve"> | R</w:t>
          </w:r>
          <w:r w:rsidRPr="00D93008" w:rsidR="00D93008">
            <w:t>é</w:t>
          </w:r>
          <w:r w:rsidRPr="00D93008">
            <w:t>f</w:t>
          </w:r>
          <w:r w:rsidRPr="00D93008" w:rsidR="00D93008">
            <w:t>é</w:t>
          </w:r>
          <w:r w:rsidRPr="00D93008">
            <w:t xml:space="preserve">rence: </w:t>
          </w:r>
          <w:r>
            <w:rPr>
              <w:lang w:val="en-US"/>
            </w:rPr>
            <w:r>
              <w:rPr xmlns:w="http://schemas.openxmlformats.org/wordprocessingml/2006/main">
                <w:lang w:val="en-US"/>
              </w:rPr>
              <w:t>59238</w:t>
              <w:rPr xmlns:w="http://schemas.openxmlformats.org/wordprocessingml/2006/main">
                <w:lang w:val="en-US"/>
              </w:rPr>
            </w:r>
          </w:r>
          <w:r w:rsidRPr="00D93008" w:rsidR="00364817">
            <w:t xml:space="preserve"> </w:t>
          </w:r>
          <w:r w:rsidRPr="00D93008">
            <w:t>-</w:t>
          </w:r>
          <w:r w:rsidRPr="00D93008" w:rsidR="00364817">
            <w:t xml:space="preserve"> </w:t>
          </w:r>
          <w:r>
            <w:rPr>
              <w:lang w:val="en-US"/>
            </w:rPr>
            <w:r>
              <w:rPr xmlns:w="http://schemas.openxmlformats.org/wordprocessingml/2006/main">
                <w:lang w:val="en-US"/>
              </w:rPr>
              <w:t>sabonour</w:t>
              <w:rPr xmlns:w="http://schemas.openxmlformats.org/wordprocessingml/2006/main">
                <w:lang w:val="en-US"/>
              </w:rPr>
            </w:r>
          </w:r>
          <w:r w:rsidRPr="00D93008">
            <w:t xml:space="preserve"> | </w:t>
          </w:r>
          <w:r w:rsidRPr="00D93008" w:rsidR="00D93008">
            <w:t>Date d’impression</w:t>
          </w:r>
          <w:r w:rsidRPr="00D93008">
            <w:t xml:space="preserve">: </w:t>
          </w:r>
          <w:r>
            <w:rPr>
              <w:lang w:val="en-US"/>
            </w:rPr>
            <w:r>
              <w:rPr xmlns:w="http://schemas.openxmlformats.org/wordprocessingml/2006/main">
                <w:lang w:val="en-US"/>
              </w:rPr>
              <w:t>2015-02-20</w:t>
              <w:rPr xmlns:w="http://schemas.openxmlformats.org/wordprocessingml/2006/main">
                <w:lang w:val="en-US"/>
              </w:rPr>
            </w:r>
          </w:r>
          <w:r w:rsidRPr="00D93008" w:rsidR="00FA34EA">
            <w:t xml:space="preserve"> </w:t>
          </w:r>
          <w:r w:rsidRPr="00D93008" w:rsidR="00C456C9">
            <w:t xml:space="preserve">| </w:t>
          </w:r>
          <w:r w:rsidRPr="00D93008" w:rsidR="00D93008">
            <w:rPr>
              <w:color w:val="3095B4"/>
            </w:rPr>
            <w:t>Utilisation réservée Altran</w:t>
          </w:r>
        </w:p>
        <w:p w:rsidRPr="008E285A" w:rsidR="00CB5AB4" w:rsidP="008E285A" w:rsidRDefault="00C260F1" w14:paraId="131F0CAC" w14:textId="77777777">
          <w:pPr>
            <w:pStyle w:val="Pieddepage"/>
            <w:framePr w:w="10263" w:h="284" w:wrap="notBeside" w:hAnchor="page" w:vAnchor="page" w:x="823" w:y="15735" w:anchorLock="1"/>
            <w:tabs>
              <w:tab w:val="right" w:pos="8483"/>
            </w:tabs>
            <w:jc w:val="center"/>
            <w:rPr>
              <w:noProof/>
              <w:color w:val="000000" w:themeColor="text1"/>
            </w:rPr>
          </w:pPr>
          <w:r>
            <w:rPr>
              <w:noProof/>
              <w:color w:val="000000" w:themeColor="text1"/>
            </w:rPr>
            <w:fldSimple w:instr=" PAGE "/>
          </w:r>
          <w:r w:rsidRPr="008E285A" w:rsidR="00CB5AB4">
            <w:rPr>
              <w:noProof/>
              <w:color w:val="000000" w:themeColor="text1"/>
            </w:rPr>
            <w:t>/</w:t>
          </w:r>
          <w:r>
            <w:rPr>
              <w:noProof/>
              <w:color w:val="000000" w:themeColor="text1"/>
            </w:rPr>
            <w:fldSimple w:instr=" NUMPAGES "/>
          </w:r>
        </w:p>
        <w:p w:rsidRPr="00212564" w:rsidR="00CB5AB4" w:rsidP="00454017" w:rsidRDefault="00CB5AB4" w14:paraId="131F0CAD" w14:textId="77777777">
          <w:pPr>
            <w:pStyle w:val="Adressepieddepage"/>
            <w:framePr w:wrap="notBeside" w:y="15735"/>
          </w:pPr>
        </w:p>
      </w:tc>
    </w:tr>
  </w:tbl>
  <w:p w:rsidR="00CB5AB4" w:rsidRDefault="00CB5AB4" w14:paraId="131F0CAF" w14:textId="77777777">
    <w:pPr>
      <w:pStyle w:val="Pieddepage"/>
    </w:pPr>
  </w:p>
  <w:p w:rsidR="00CB5AB4" w:rsidRDefault="00CB5AB4" w14:paraId="131F0CB0" w14:textId="77777777">
    <w:pPr>
      <w:pStyle w:val="Pieddepage"/>
    </w:pPr>
  </w:p>
  <w:p w:rsidR="00CB5AB4" w:rsidRDefault="00CB5AB4" w14:paraId="131F0CB1" w14:textId="77777777">
    <w:pPr>
      <w:pStyle w:val="Pieddepage"/>
    </w:pPr>
  </w:p>
  <w:p w:rsidR="00CB5AB4" w:rsidRDefault="00CB5AB4" w14:paraId="131F0CB2" w14:textId="77777777">
    <w:pPr>
      <w:pStyle w:val="Pieddepage"/>
    </w:pPr>
  </w:p>
  <w:p w:rsidR="00CB5AB4" w:rsidRDefault="00CB5AB4" w14:paraId="131F0CB3" w14:textId="777777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AB4" w:rsidRDefault="00CB5AB4" w14:paraId="131F0CBE" w14:textId="77777777">
    <w:pPr>
      <w:pStyle w:val="Pieddepage"/>
    </w:pPr>
  </w:p>
  <w:p w:rsidR="00CB5AB4" w:rsidRDefault="00CB5AB4" w14:paraId="131F0CBF" w14:textId="77777777">
    <w:pPr>
      <w:pStyle w:val="Pieddepage"/>
    </w:pPr>
  </w:p>
  <w:p w:rsidR="00CB5AB4" w:rsidRDefault="00CB5AB4" w14:paraId="131F0CC0" w14:textId="77777777">
    <w:pPr>
      <w:pStyle w:val="Pieddepage"/>
    </w:pPr>
  </w:p>
  <w:p w:rsidR="00CB5AB4" w:rsidRDefault="00CB5AB4" w14:paraId="131F0CC1" w14:textId="77777777">
    <w:pPr>
      <w:pStyle w:val="Pieddepage"/>
    </w:pPr>
  </w:p>
  <w:p w:rsidR="00CB5AB4" w:rsidRDefault="00CB5AB4" w14:paraId="131F0CC2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031BD" w14:textId="77777777" w:rsidR="001033AC" w:rsidRDefault="001033AC" w:rsidP="00735A26">
      <w:r>
        <w:separator/>
      </w:r>
    </w:p>
  </w:footnote>
  <w:footnote w:type="continuationSeparator" w:id="0">
    <w:p w14:paraId="16B0A6D6" w14:textId="77777777" w:rsidR="001033AC" w:rsidRDefault="001033AC" w:rsidP="00735A2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AB4" w:rsidRDefault="00CB5AB4" w14:paraId="131F0C9E" w14:textId="77777777">
    <w:pPr>
      <w:pStyle w:val="En-tte"/>
    </w:pPr>
    <w:r w:rsidRPr="00BE2A8B"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editId="131F0CC4" wp14:anchorId="131F0CC3">
          <wp:simplePos x="0" y="0"/>
          <wp:positionH relativeFrom="page">
            <wp:posOffset>4806315</wp:posOffset>
          </wp:positionH>
          <wp:positionV relativeFrom="page">
            <wp:posOffset>172720</wp:posOffset>
          </wp:positionV>
          <wp:extent cx="2747900" cy="795647"/>
          <wp:effectExtent l="19050" t="0" r="0" b="0"/>
          <wp:wrapNone/>
          <wp:docPr id="5" name="Image 3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942" cy="79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B5AB4" w:rsidRDefault="00CB5AB4" w14:paraId="131F0C9F" w14:textId="77777777">
    <w:pPr>
      <w:pStyle w:val="En-tte"/>
    </w:pPr>
  </w:p>
  <w:p w:rsidR="00CB5AB4" w:rsidRDefault="00CB5AB4" w14:paraId="131F0CA0" w14:textId="77777777">
    <w:pPr>
      <w:pStyle w:val="En-tte"/>
    </w:pPr>
  </w:p>
  <w:p w:rsidR="00CB5AB4" w:rsidRDefault="00CB5AB4" w14:paraId="131F0CA1" w14:textId="77777777">
    <w:pPr>
      <w:pStyle w:val="En-tte"/>
    </w:pPr>
  </w:p>
  <w:p w:rsidR="00CB5AB4" w:rsidRDefault="00CB5AB4" w14:paraId="131F0CA2" w14:textId="77777777">
    <w:pPr>
      <w:pStyle w:val="En-tte"/>
    </w:pPr>
  </w:p>
  <w:p w:rsidR="00CB5AB4" w:rsidRDefault="00CB5AB4" w14:paraId="131F0CA3" w14:textId="77777777">
    <w:pPr>
      <w:pStyle w:val="En-tte"/>
    </w:pPr>
  </w:p>
  <w:p w:rsidR="00CB5AB4" w:rsidRDefault="00CB5AB4" w14:paraId="131F0CA4" w14:textId="77777777">
    <w:pPr>
      <w:pStyle w:val="En-tte"/>
    </w:pPr>
  </w:p>
  <w:p w:rsidR="00CB5AB4" w:rsidRDefault="00CB5AB4" w14:paraId="131F0CA5" w14:textId="77777777">
    <w:pPr>
      <w:pStyle w:val="En-tte"/>
    </w:pPr>
  </w:p>
  <w:p w:rsidR="00CB5AB4" w:rsidRDefault="00CB5AB4" w14:paraId="131F0CA6" w14:textId="77777777">
    <w:pPr>
      <w:pStyle w:val="En-tte"/>
    </w:pPr>
  </w:p>
  <w:p w:rsidR="00CB5AB4" w:rsidRDefault="00CB5AB4" w14:paraId="131F0CA7" w14:textId="77777777">
    <w:pPr>
      <w:pStyle w:val="En-tte"/>
    </w:pPr>
  </w:p>
  <w:p w:rsidR="00CB5AB4" w:rsidRDefault="00CB5AB4" w14:paraId="131F0CA8" w14:textId="77777777">
    <w:pPr>
      <w:pStyle w:val="En-tte"/>
    </w:pPr>
  </w:p>
  <w:p w:rsidR="00CB5AB4" w:rsidRDefault="00CB5AB4" w14:paraId="131F0CA9" w14:textId="77777777">
    <w:pPr>
      <w:pStyle w:val="En-tte"/>
    </w:pPr>
  </w:p>
  <w:p w:rsidR="00CB5AB4" w:rsidRDefault="00CB5AB4" w14:paraId="131F0CAA" w14:textId="77777777">
    <w:pPr>
      <w:pStyle w:val="En-tte"/>
    </w:pPr>
    <w:r w:rsidRPr="002B3480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editId="131F0CC6" wp14:anchorId="131F0CC5">
          <wp:simplePos x="0" y="0"/>
          <wp:positionH relativeFrom="page">
            <wp:posOffset>431800</wp:posOffset>
          </wp:positionH>
          <wp:positionV relativeFrom="page">
            <wp:posOffset>107950</wp:posOffset>
          </wp:positionV>
          <wp:extent cx="6696075" cy="1971675"/>
          <wp:effectExtent l="19050" t="0" r="9525" b="0"/>
          <wp:wrapNone/>
          <wp:docPr id="3" name="Image 1" descr="bandeau_altr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_altra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96000" cy="1967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AB4" w:rsidRDefault="00CB5AB4" w14:paraId="131F0CB4" w14:textId="77777777">
    <w:pPr>
      <w:pStyle w:val="En-tte"/>
    </w:pPr>
  </w:p>
  <w:p w:rsidR="00CB5AB4" w:rsidRDefault="00CB5AB4" w14:paraId="131F0CB5" w14:textId="77777777">
    <w:pPr>
      <w:pStyle w:val="En-tte"/>
    </w:pPr>
  </w:p>
  <w:p w:rsidR="00CB5AB4" w:rsidRDefault="00CB5AB4" w14:paraId="131F0CB6" w14:textId="77777777">
    <w:pPr>
      <w:pStyle w:val="En-tte"/>
    </w:pPr>
  </w:p>
  <w:p w:rsidR="00CB5AB4" w:rsidRDefault="00CB5AB4" w14:paraId="131F0CB7" w14:textId="77777777">
    <w:pPr>
      <w:pStyle w:val="En-tte"/>
    </w:pPr>
  </w:p>
  <w:p w:rsidR="00CB5AB4" w:rsidRDefault="00CB5AB4" w14:paraId="131F0CB8" w14:textId="77777777">
    <w:pPr>
      <w:pStyle w:val="En-tte"/>
    </w:pPr>
  </w:p>
  <w:p w:rsidR="00CB5AB4" w:rsidRDefault="00CB5AB4" w14:paraId="131F0CB9" w14:textId="77777777">
    <w:pPr>
      <w:pStyle w:val="En-tte"/>
    </w:pPr>
  </w:p>
  <w:p w:rsidR="00CB5AB4" w:rsidRDefault="00CB5AB4" w14:paraId="131F0CBA" w14:textId="77777777">
    <w:pPr>
      <w:pStyle w:val="En-tte"/>
    </w:pPr>
  </w:p>
  <w:p w:rsidR="00CB5AB4" w:rsidRDefault="00CB5AB4" w14:paraId="131F0CBB" w14:textId="77777777">
    <w:pPr>
      <w:pStyle w:val="En-tte"/>
    </w:pPr>
  </w:p>
  <w:p w:rsidR="00CB5AB4" w:rsidRDefault="00CB5AB4" w14:paraId="131F0CBC" w14:textId="77777777">
    <w:pPr>
      <w:pStyle w:val="En-tte"/>
    </w:pPr>
  </w:p>
  <w:p w:rsidR="00CB5AB4" w:rsidP="00DF0EF2" w:rsidRDefault="00CB5AB4" w14:paraId="131F0CBD" w14:textId="77777777">
    <w:pPr>
      <w:pStyle w:val="En-tte"/>
      <w:spacing w:line="320" w:lineRule="exact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editId="131F0CC8" wp14:anchorId="131F0CC7">
          <wp:simplePos x="0" y="0"/>
          <wp:positionH relativeFrom="page">
            <wp:posOffset>4806315</wp:posOffset>
          </wp:positionH>
          <wp:positionV relativeFrom="page">
            <wp:posOffset>172720</wp:posOffset>
          </wp:positionV>
          <wp:extent cx="2743942" cy="792000"/>
          <wp:effectExtent l="19050" t="0" r="0" b="0"/>
          <wp:wrapNone/>
          <wp:docPr id="4" name="Image 3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942" cy="79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6190" behindDoc="1" locked="0" layoutInCell="1" allowOverlap="1" wp14:editId="131F0CCA" wp14:anchorId="131F0CC9">
          <wp:simplePos x="0" y="0"/>
          <wp:positionH relativeFrom="page">
            <wp:posOffset>431800</wp:posOffset>
          </wp:positionH>
          <wp:positionV relativeFrom="page">
            <wp:posOffset>107950</wp:posOffset>
          </wp:positionV>
          <wp:extent cx="6696000" cy="1967684"/>
          <wp:effectExtent l="19050" t="0" r="0" b="0"/>
          <wp:wrapNone/>
          <wp:docPr id="2" name="Image 1" descr="bandeau_altr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_altra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96000" cy="1967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157D"/>
    <w:multiLevelType w:val="hybridMultilevel"/>
    <w:tmpl w:val="135CE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1044F"/>
    <w:multiLevelType w:val="hybridMultilevel"/>
    <w:tmpl w:val="F87EB030"/>
    <w:lvl w:ilvl="0" w:tplc="B5D2A88C">
      <w:start w:val="1"/>
      <w:numFmt w:val="bullet"/>
      <w:pStyle w:val="Liste"/>
      <w:lvlText w:val="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C7F92" w:themeColor="background2"/>
        <w:sz w:val="1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D72F7"/>
    <w:multiLevelType w:val="hybridMultilevel"/>
    <w:tmpl w:val="1D3E1D3C"/>
    <w:lvl w:ilvl="0" w:tplc="E17C1196">
      <w:start w:val="1"/>
      <w:numFmt w:val="bullet"/>
      <w:pStyle w:val="Titre3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5C7F92" w:themeColor="background2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B4283"/>
    <w:multiLevelType w:val="hybridMultilevel"/>
    <w:tmpl w:val="8BB05F0C"/>
    <w:lvl w:ilvl="0" w:tplc="381E4EFC">
      <w:start w:val="1"/>
      <w:numFmt w:val="bullet"/>
      <w:lvlText w:val=""/>
      <w:lvlJc w:val="left"/>
      <w:pPr>
        <w:ind w:left="720" w:hanging="360"/>
      </w:pPr>
      <w:rPr>
        <w:rFonts w:ascii="Symbol" w:hAnsi="Symbol" w:hint="default"/>
        <w:color w:val="3095B4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5792E"/>
    <w:multiLevelType w:val="hybridMultilevel"/>
    <w:tmpl w:val="E8968406"/>
    <w:lvl w:ilvl="0" w:tplc="3D5A1FC6">
      <w:start w:val="1"/>
      <w:numFmt w:val="bullet"/>
      <w:pStyle w:val="Titre2"/>
      <w:lvlText w:val="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3095B4" w:themeColor="text2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25334"/>
    <w:multiLevelType w:val="hybridMultilevel"/>
    <w:tmpl w:val="5D1C7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22926"/>
    <w:multiLevelType w:val="hybridMultilevel"/>
    <w:tmpl w:val="94FCE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2"/>
  </w:num>
  <w:num w:numId="22">
    <w:abstractNumId w:val="2"/>
  </w:num>
  <w:num w:numId="23">
    <w:abstractNumId w:val="1"/>
  </w:num>
  <w:num w:numId="24">
    <w:abstractNumId w:val="1"/>
  </w:num>
  <w:num w:numId="25">
    <w:abstractNumId w:val="1"/>
  </w:num>
  <w:num w:numId="26">
    <w:abstractNumId w:val="2"/>
  </w:num>
  <w:num w:numId="2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B6"/>
    <w:rsid w:val="00001948"/>
    <w:rsid w:val="00005E84"/>
    <w:rsid w:val="000070CA"/>
    <w:rsid w:val="000076F2"/>
    <w:rsid w:val="00010FA6"/>
    <w:rsid w:val="00013875"/>
    <w:rsid w:val="00021111"/>
    <w:rsid w:val="000246C2"/>
    <w:rsid w:val="00026C9D"/>
    <w:rsid w:val="0003598B"/>
    <w:rsid w:val="00036714"/>
    <w:rsid w:val="00040548"/>
    <w:rsid w:val="0004320F"/>
    <w:rsid w:val="00043E3D"/>
    <w:rsid w:val="0006280B"/>
    <w:rsid w:val="00064A5E"/>
    <w:rsid w:val="00066093"/>
    <w:rsid w:val="00076947"/>
    <w:rsid w:val="00085B08"/>
    <w:rsid w:val="00085B3A"/>
    <w:rsid w:val="000911FA"/>
    <w:rsid w:val="00092CFE"/>
    <w:rsid w:val="000A0F1B"/>
    <w:rsid w:val="000A1E92"/>
    <w:rsid w:val="000A3491"/>
    <w:rsid w:val="000B09B4"/>
    <w:rsid w:val="000B2803"/>
    <w:rsid w:val="000B7F60"/>
    <w:rsid w:val="000C32C5"/>
    <w:rsid w:val="000C58E0"/>
    <w:rsid w:val="000D2F0C"/>
    <w:rsid w:val="000E0938"/>
    <w:rsid w:val="000E11F2"/>
    <w:rsid w:val="000E409D"/>
    <w:rsid w:val="000E6FD2"/>
    <w:rsid w:val="000E7559"/>
    <w:rsid w:val="000E796E"/>
    <w:rsid w:val="000F4BBF"/>
    <w:rsid w:val="000F597C"/>
    <w:rsid w:val="000F60D2"/>
    <w:rsid w:val="001017DF"/>
    <w:rsid w:val="001033AC"/>
    <w:rsid w:val="001065D2"/>
    <w:rsid w:val="001106EF"/>
    <w:rsid w:val="00110979"/>
    <w:rsid w:val="00112825"/>
    <w:rsid w:val="00114C91"/>
    <w:rsid w:val="001155FD"/>
    <w:rsid w:val="00115EEA"/>
    <w:rsid w:val="00117553"/>
    <w:rsid w:val="00122A1F"/>
    <w:rsid w:val="00122A58"/>
    <w:rsid w:val="001318F1"/>
    <w:rsid w:val="00134869"/>
    <w:rsid w:val="00142D2F"/>
    <w:rsid w:val="00144B8E"/>
    <w:rsid w:val="0014598A"/>
    <w:rsid w:val="00161008"/>
    <w:rsid w:val="00165432"/>
    <w:rsid w:val="001673E5"/>
    <w:rsid w:val="0017185A"/>
    <w:rsid w:val="00171F6F"/>
    <w:rsid w:val="00176CBD"/>
    <w:rsid w:val="00187B8B"/>
    <w:rsid w:val="00191324"/>
    <w:rsid w:val="001931A5"/>
    <w:rsid w:val="00195E23"/>
    <w:rsid w:val="001A4B60"/>
    <w:rsid w:val="001C7C0C"/>
    <w:rsid w:val="001D3519"/>
    <w:rsid w:val="001D471C"/>
    <w:rsid w:val="001D5534"/>
    <w:rsid w:val="001D5F45"/>
    <w:rsid w:val="001E0347"/>
    <w:rsid w:val="001E1689"/>
    <w:rsid w:val="001E2DB4"/>
    <w:rsid w:val="001E500E"/>
    <w:rsid w:val="001E653E"/>
    <w:rsid w:val="001E736F"/>
    <w:rsid w:val="001E7614"/>
    <w:rsid w:val="001E7E62"/>
    <w:rsid w:val="001F3A0B"/>
    <w:rsid w:val="001F3DD7"/>
    <w:rsid w:val="001F4061"/>
    <w:rsid w:val="002012FF"/>
    <w:rsid w:val="00204C2A"/>
    <w:rsid w:val="002057E7"/>
    <w:rsid w:val="002064DA"/>
    <w:rsid w:val="00212564"/>
    <w:rsid w:val="002157EE"/>
    <w:rsid w:val="00234D93"/>
    <w:rsid w:val="002358B8"/>
    <w:rsid w:val="00236DD5"/>
    <w:rsid w:val="00241E45"/>
    <w:rsid w:val="00247028"/>
    <w:rsid w:val="002665E1"/>
    <w:rsid w:val="002856E6"/>
    <w:rsid w:val="00291EAD"/>
    <w:rsid w:val="00296838"/>
    <w:rsid w:val="00296E7C"/>
    <w:rsid w:val="00297951"/>
    <w:rsid w:val="002B3480"/>
    <w:rsid w:val="002B47B3"/>
    <w:rsid w:val="002C6305"/>
    <w:rsid w:val="002C633E"/>
    <w:rsid w:val="002D1D10"/>
    <w:rsid w:val="002D38B7"/>
    <w:rsid w:val="002E1977"/>
    <w:rsid w:val="002E413C"/>
    <w:rsid w:val="002E74C0"/>
    <w:rsid w:val="002F10A0"/>
    <w:rsid w:val="002F2F1D"/>
    <w:rsid w:val="002F5D1A"/>
    <w:rsid w:val="00301041"/>
    <w:rsid w:val="00302CE7"/>
    <w:rsid w:val="00310412"/>
    <w:rsid w:val="003118C6"/>
    <w:rsid w:val="00312DA2"/>
    <w:rsid w:val="00327488"/>
    <w:rsid w:val="00331BA3"/>
    <w:rsid w:val="00331D95"/>
    <w:rsid w:val="00341F77"/>
    <w:rsid w:val="00342C05"/>
    <w:rsid w:val="003436BF"/>
    <w:rsid w:val="00345951"/>
    <w:rsid w:val="003577C1"/>
    <w:rsid w:val="00363169"/>
    <w:rsid w:val="00364817"/>
    <w:rsid w:val="00364887"/>
    <w:rsid w:val="00366BF8"/>
    <w:rsid w:val="00367B45"/>
    <w:rsid w:val="00370902"/>
    <w:rsid w:val="00372E00"/>
    <w:rsid w:val="00374FF9"/>
    <w:rsid w:val="00382442"/>
    <w:rsid w:val="00384819"/>
    <w:rsid w:val="00386BBD"/>
    <w:rsid w:val="00396253"/>
    <w:rsid w:val="003A30C7"/>
    <w:rsid w:val="003A6F2A"/>
    <w:rsid w:val="003A7FAC"/>
    <w:rsid w:val="003B4AFF"/>
    <w:rsid w:val="003B525D"/>
    <w:rsid w:val="003C0F24"/>
    <w:rsid w:val="003C12FA"/>
    <w:rsid w:val="003C48C1"/>
    <w:rsid w:val="003C6D6A"/>
    <w:rsid w:val="003C7B24"/>
    <w:rsid w:val="003D2219"/>
    <w:rsid w:val="003E032E"/>
    <w:rsid w:val="003E3FE3"/>
    <w:rsid w:val="003E4FF3"/>
    <w:rsid w:val="003E5105"/>
    <w:rsid w:val="003F30DA"/>
    <w:rsid w:val="003F6824"/>
    <w:rsid w:val="003F729E"/>
    <w:rsid w:val="003F7D27"/>
    <w:rsid w:val="004014A2"/>
    <w:rsid w:val="00401AA0"/>
    <w:rsid w:val="00405082"/>
    <w:rsid w:val="00405612"/>
    <w:rsid w:val="00406BB4"/>
    <w:rsid w:val="00410F27"/>
    <w:rsid w:val="00413E17"/>
    <w:rsid w:val="0042124D"/>
    <w:rsid w:val="00421CA7"/>
    <w:rsid w:val="00423083"/>
    <w:rsid w:val="004234BD"/>
    <w:rsid w:val="0042401D"/>
    <w:rsid w:val="00427CF6"/>
    <w:rsid w:val="00432CEA"/>
    <w:rsid w:val="00433BD6"/>
    <w:rsid w:val="004350B6"/>
    <w:rsid w:val="00442406"/>
    <w:rsid w:val="004448D3"/>
    <w:rsid w:val="004528D7"/>
    <w:rsid w:val="00454017"/>
    <w:rsid w:val="0046003A"/>
    <w:rsid w:val="004605A0"/>
    <w:rsid w:val="0046415F"/>
    <w:rsid w:val="00470B39"/>
    <w:rsid w:val="0047505A"/>
    <w:rsid w:val="004764CE"/>
    <w:rsid w:val="004905DB"/>
    <w:rsid w:val="00491746"/>
    <w:rsid w:val="004B0354"/>
    <w:rsid w:val="004B5091"/>
    <w:rsid w:val="004C5BA4"/>
    <w:rsid w:val="004D479B"/>
    <w:rsid w:val="004E4FC5"/>
    <w:rsid w:val="004F6682"/>
    <w:rsid w:val="00500080"/>
    <w:rsid w:val="00501E66"/>
    <w:rsid w:val="00501FCB"/>
    <w:rsid w:val="005052BD"/>
    <w:rsid w:val="0051539A"/>
    <w:rsid w:val="0051714C"/>
    <w:rsid w:val="005248F6"/>
    <w:rsid w:val="00526E4A"/>
    <w:rsid w:val="00530C1B"/>
    <w:rsid w:val="005331C6"/>
    <w:rsid w:val="00535CF1"/>
    <w:rsid w:val="00541A34"/>
    <w:rsid w:val="00551960"/>
    <w:rsid w:val="00555105"/>
    <w:rsid w:val="0056168A"/>
    <w:rsid w:val="00562B25"/>
    <w:rsid w:val="005727EA"/>
    <w:rsid w:val="005735E9"/>
    <w:rsid w:val="00580914"/>
    <w:rsid w:val="005826C8"/>
    <w:rsid w:val="0058317A"/>
    <w:rsid w:val="0058345D"/>
    <w:rsid w:val="0059069A"/>
    <w:rsid w:val="005936E2"/>
    <w:rsid w:val="00593B92"/>
    <w:rsid w:val="00597862"/>
    <w:rsid w:val="005A3BB2"/>
    <w:rsid w:val="005A4EEF"/>
    <w:rsid w:val="005A6218"/>
    <w:rsid w:val="005B731C"/>
    <w:rsid w:val="005B7927"/>
    <w:rsid w:val="005C0AAF"/>
    <w:rsid w:val="005C0EE8"/>
    <w:rsid w:val="005C3CEA"/>
    <w:rsid w:val="005C511E"/>
    <w:rsid w:val="005D5D45"/>
    <w:rsid w:val="005D699A"/>
    <w:rsid w:val="005D6E4E"/>
    <w:rsid w:val="005D6FDD"/>
    <w:rsid w:val="005D70DF"/>
    <w:rsid w:val="005E1E45"/>
    <w:rsid w:val="005E2D6E"/>
    <w:rsid w:val="005E49B6"/>
    <w:rsid w:val="005F0217"/>
    <w:rsid w:val="005F04C3"/>
    <w:rsid w:val="005F0DBB"/>
    <w:rsid w:val="005F3620"/>
    <w:rsid w:val="005F6760"/>
    <w:rsid w:val="005F74AD"/>
    <w:rsid w:val="00606988"/>
    <w:rsid w:val="0061695B"/>
    <w:rsid w:val="00623BCC"/>
    <w:rsid w:val="00630679"/>
    <w:rsid w:val="00631841"/>
    <w:rsid w:val="00632637"/>
    <w:rsid w:val="006338F5"/>
    <w:rsid w:val="006348EF"/>
    <w:rsid w:val="00640458"/>
    <w:rsid w:val="00640BCF"/>
    <w:rsid w:val="0064107C"/>
    <w:rsid w:val="00642936"/>
    <w:rsid w:val="0065314E"/>
    <w:rsid w:val="00653866"/>
    <w:rsid w:val="00654299"/>
    <w:rsid w:val="00656D03"/>
    <w:rsid w:val="00657BDD"/>
    <w:rsid w:val="006638DE"/>
    <w:rsid w:val="006707C7"/>
    <w:rsid w:val="00670848"/>
    <w:rsid w:val="006709B8"/>
    <w:rsid w:val="00673826"/>
    <w:rsid w:val="00674090"/>
    <w:rsid w:val="006773F7"/>
    <w:rsid w:val="0068113D"/>
    <w:rsid w:val="00681BDD"/>
    <w:rsid w:val="0068487A"/>
    <w:rsid w:val="00685B00"/>
    <w:rsid w:val="00686CD9"/>
    <w:rsid w:val="006909CD"/>
    <w:rsid w:val="00696687"/>
    <w:rsid w:val="00696B32"/>
    <w:rsid w:val="006A081B"/>
    <w:rsid w:val="006A246E"/>
    <w:rsid w:val="006A3251"/>
    <w:rsid w:val="006A427E"/>
    <w:rsid w:val="006A53E4"/>
    <w:rsid w:val="006A73C1"/>
    <w:rsid w:val="006B2D70"/>
    <w:rsid w:val="006B4390"/>
    <w:rsid w:val="006B596A"/>
    <w:rsid w:val="006C38E0"/>
    <w:rsid w:val="006C456B"/>
    <w:rsid w:val="006C6DFD"/>
    <w:rsid w:val="006E037F"/>
    <w:rsid w:val="006E26CD"/>
    <w:rsid w:val="006E2C98"/>
    <w:rsid w:val="006E6517"/>
    <w:rsid w:val="006F0596"/>
    <w:rsid w:val="006F21DE"/>
    <w:rsid w:val="00703654"/>
    <w:rsid w:val="00704406"/>
    <w:rsid w:val="00705A64"/>
    <w:rsid w:val="007064F1"/>
    <w:rsid w:val="00716624"/>
    <w:rsid w:val="0071756A"/>
    <w:rsid w:val="00720DB7"/>
    <w:rsid w:val="00724C97"/>
    <w:rsid w:val="00727059"/>
    <w:rsid w:val="00727547"/>
    <w:rsid w:val="007309A8"/>
    <w:rsid w:val="0073106E"/>
    <w:rsid w:val="0073382A"/>
    <w:rsid w:val="00734D10"/>
    <w:rsid w:val="00735A26"/>
    <w:rsid w:val="00740306"/>
    <w:rsid w:val="0074190A"/>
    <w:rsid w:val="00743E52"/>
    <w:rsid w:val="007513ED"/>
    <w:rsid w:val="00755039"/>
    <w:rsid w:val="00762E20"/>
    <w:rsid w:val="0076418F"/>
    <w:rsid w:val="0077090C"/>
    <w:rsid w:val="00772487"/>
    <w:rsid w:val="007828CA"/>
    <w:rsid w:val="00785487"/>
    <w:rsid w:val="007870D0"/>
    <w:rsid w:val="00791AF3"/>
    <w:rsid w:val="00793069"/>
    <w:rsid w:val="00796CBE"/>
    <w:rsid w:val="007A6929"/>
    <w:rsid w:val="007B1939"/>
    <w:rsid w:val="007B75E9"/>
    <w:rsid w:val="007B78EC"/>
    <w:rsid w:val="007C0964"/>
    <w:rsid w:val="007C40E2"/>
    <w:rsid w:val="007C638F"/>
    <w:rsid w:val="007D0E6C"/>
    <w:rsid w:val="007D2656"/>
    <w:rsid w:val="007E2E55"/>
    <w:rsid w:val="007E3FE5"/>
    <w:rsid w:val="007E687E"/>
    <w:rsid w:val="007F7356"/>
    <w:rsid w:val="007F7552"/>
    <w:rsid w:val="0080016B"/>
    <w:rsid w:val="0080302D"/>
    <w:rsid w:val="00804240"/>
    <w:rsid w:val="00804FDB"/>
    <w:rsid w:val="00806CC8"/>
    <w:rsid w:val="00810048"/>
    <w:rsid w:val="00811B2D"/>
    <w:rsid w:val="00820D05"/>
    <w:rsid w:val="0082127D"/>
    <w:rsid w:val="0082599C"/>
    <w:rsid w:val="008333E9"/>
    <w:rsid w:val="00833AD0"/>
    <w:rsid w:val="00837AD0"/>
    <w:rsid w:val="008424D0"/>
    <w:rsid w:val="008442B6"/>
    <w:rsid w:val="00847536"/>
    <w:rsid w:val="008519F9"/>
    <w:rsid w:val="00857187"/>
    <w:rsid w:val="00862331"/>
    <w:rsid w:val="00864201"/>
    <w:rsid w:val="00867323"/>
    <w:rsid w:val="00871AB4"/>
    <w:rsid w:val="00872C8C"/>
    <w:rsid w:val="008760CA"/>
    <w:rsid w:val="0087744A"/>
    <w:rsid w:val="00880759"/>
    <w:rsid w:val="008812AE"/>
    <w:rsid w:val="008818D3"/>
    <w:rsid w:val="00883D14"/>
    <w:rsid w:val="00886DEE"/>
    <w:rsid w:val="008910E8"/>
    <w:rsid w:val="00892562"/>
    <w:rsid w:val="00896121"/>
    <w:rsid w:val="00896707"/>
    <w:rsid w:val="008A29DA"/>
    <w:rsid w:val="008A544F"/>
    <w:rsid w:val="008B4D14"/>
    <w:rsid w:val="008B508C"/>
    <w:rsid w:val="008B6E49"/>
    <w:rsid w:val="008B72A2"/>
    <w:rsid w:val="008C0A7A"/>
    <w:rsid w:val="008C3B95"/>
    <w:rsid w:val="008D32BF"/>
    <w:rsid w:val="008D69B9"/>
    <w:rsid w:val="008E285A"/>
    <w:rsid w:val="008E40DF"/>
    <w:rsid w:val="008E63AC"/>
    <w:rsid w:val="008E6598"/>
    <w:rsid w:val="008F415C"/>
    <w:rsid w:val="008F7CEC"/>
    <w:rsid w:val="00904BC6"/>
    <w:rsid w:val="00906DB0"/>
    <w:rsid w:val="0091022A"/>
    <w:rsid w:val="00912DDE"/>
    <w:rsid w:val="009157F8"/>
    <w:rsid w:val="0091708B"/>
    <w:rsid w:val="00920B24"/>
    <w:rsid w:val="009232C9"/>
    <w:rsid w:val="00923DFD"/>
    <w:rsid w:val="00930FD0"/>
    <w:rsid w:val="009417F4"/>
    <w:rsid w:val="00947300"/>
    <w:rsid w:val="0095242C"/>
    <w:rsid w:val="00953899"/>
    <w:rsid w:val="00954E32"/>
    <w:rsid w:val="00955E33"/>
    <w:rsid w:val="00955EFB"/>
    <w:rsid w:val="00956537"/>
    <w:rsid w:val="00964690"/>
    <w:rsid w:val="00965556"/>
    <w:rsid w:val="00966BB2"/>
    <w:rsid w:val="0097033F"/>
    <w:rsid w:val="009703F8"/>
    <w:rsid w:val="009705FA"/>
    <w:rsid w:val="009747F1"/>
    <w:rsid w:val="00984B8B"/>
    <w:rsid w:val="00993C36"/>
    <w:rsid w:val="009A0053"/>
    <w:rsid w:val="009A2AF4"/>
    <w:rsid w:val="009A70D4"/>
    <w:rsid w:val="009B278A"/>
    <w:rsid w:val="009B55FC"/>
    <w:rsid w:val="009C28FC"/>
    <w:rsid w:val="009C650A"/>
    <w:rsid w:val="009D3BFF"/>
    <w:rsid w:val="009D3E5C"/>
    <w:rsid w:val="009D5FE4"/>
    <w:rsid w:val="009D659D"/>
    <w:rsid w:val="009E26EF"/>
    <w:rsid w:val="009F6313"/>
    <w:rsid w:val="00A0107C"/>
    <w:rsid w:val="00A132AB"/>
    <w:rsid w:val="00A17480"/>
    <w:rsid w:val="00A204ED"/>
    <w:rsid w:val="00A239F4"/>
    <w:rsid w:val="00A262E0"/>
    <w:rsid w:val="00A45840"/>
    <w:rsid w:val="00A46416"/>
    <w:rsid w:val="00A46B3C"/>
    <w:rsid w:val="00A46CE5"/>
    <w:rsid w:val="00A54A3F"/>
    <w:rsid w:val="00A55133"/>
    <w:rsid w:val="00A639F4"/>
    <w:rsid w:val="00A74271"/>
    <w:rsid w:val="00A77F06"/>
    <w:rsid w:val="00A90E23"/>
    <w:rsid w:val="00A911DA"/>
    <w:rsid w:val="00A91E94"/>
    <w:rsid w:val="00A94AB6"/>
    <w:rsid w:val="00AA2C0E"/>
    <w:rsid w:val="00AA4591"/>
    <w:rsid w:val="00AB4635"/>
    <w:rsid w:val="00AB48EB"/>
    <w:rsid w:val="00AB5040"/>
    <w:rsid w:val="00AB6CBE"/>
    <w:rsid w:val="00AC4815"/>
    <w:rsid w:val="00AC6422"/>
    <w:rsid w:val="00AD06D3"/>
    <w:rsid w:val="00AD0DA1"/>
    <w:rsid w:val="00AD23A7"/>
    <w:rsid w:val="00AD34BD"/>
    <w:rsid w:val="00AE7509"/>
    <w:rsid w:val="00AE7716"/>
    <w:rsid w:val="00AE7FBA"/>
    <w:rsid w:val="00AF37A8"/>
    <w:rsid w:val="00AF7514"/>
    <w:rsid w:val="00B01F9A"/>
    <w:rsid w:val="00B13261"/>
    <w:rsid w:val="00B14546"/>
    <w:rsid w:val="00B153D1"/>
    <w:rsid w:val="00B17D1F"/>
    <w:rsid w:val="00B20AAE"/>
    <w:rsid w:val="00B24C3E"/>
    <w:rsid w:val="00B3006A"/>
    <w:rsid w:val="00B319B9"/>
    <w:rsid w:val="00B33588"/>
    <w:rsid w:val="00B37EF4"/>
    <w:rsid w:val="00B64F40"/>
    <w:rsid w:val="00B65D9D"/>
    <w:rsid w:val="00B71D04"/>
    <w:rsid w:val="00B75F9B"/>
    <w:rsid w:val="00B76918"/>
    <w:rsid w:val="00B81230"/>
    <w:rsid w:val="00B81DB2"/>
    <w:rsid w:val="00B9073B"/>
    <w:rsid w:val="00B92A4E"/>
    <w:rsid w:val="00B9452B"/>
    <w:rsid w:val="00BA3879"/>
    <w:rsid w:val="00BB515D"/>
    <w:rsid w:val="00BB5C53"/>
    <w:rsid w:val="00BC10AA"/>
    <w:rsid w:val="00BD1C5D"/>
    <w:rsid w:val="00BD68E8"/>
    <w:rsid w:val="00BE0E28"/>
    <w:rsid w:val="00BE2A8B"/>
    <w:rsid w:val="00BE2DF8"/>
    <w:rsid w:val="00BE716C"/>
    <w:rsid w:val="00BF1BFF"/>
    <w:rsid w:val="00BF3E9F"/>
    <w:rsid w:val="00BF4485"/>
    <w:rsid w:val="00BF4C22"/>
    <w:rsid w:val="00C04385"/>
    <w:rsid w:val="00C10D2D"/>
    <w:rsid w:val="00C11039"/>
    <w:rsid w:val="00C14E77"/>
    <w:rsid w:val="00C22FF0"/>
    <w:rsid w:val="00C2347F"/>
    <w:rsid w:val="00C24E60"/>
    <w:rsid w:val="00C26072"/>
    <w:rsid w:val="00C260F1"/>
    <w:rsid w:val="00C34686"/>
    <w:rsid w:val="00C34C41"/>
    <w:rsid w:val="00C35486"/>
    <w:rsid w:val="00C37BF7"/>
    <w:rsid w:val="00C40850"/>
    <w:rsid w:val="00C456C9"/>
    <w:rsid w:val="00C47DB5"/>
    <w:rsid w:val="00C50DE1"/>
    <w:rsid w:val="00C5354E"/>
    <w:rsid w:val="00C53ED6"/>
    <w:rsid w:val="00C57C73"/>
    <w:rsid w:val="00C603E2"/>
    <w:rsid w:val="00C608F4"/>
    <w:rsid w:val="00C70062"/>
    <w:rsid w:val="00C740B0"/>
    <w:rsid w:val="00C741C1"/>
    <w:rsid w:val="00C7552A"/>
    <w:rsid w:val="00C771DB"/>
    <w:rsid w:val="00C81249"/>
    <w:rsid w:val="00C81956"/>
    <w:rsid w:val="00C86DFC"/>
    <w:rsid w:val="00C87C33"/>
    <w:rsid w:val="00C87EE2"/>
    <w:rsid w:val="00C9018F"/>
    <w:rsid w:val="00C906A2"/>
    <w:rsid w:val="00C918FA"/>
    <w:rsid w:val="00C91D9A"/>
    <w:rsid w:val="00C91FB1"/>
    <w:rsid w:val="00C9461F"/>
    <w:rsid w:val="00CA2B34"/>
    <w:rsid w:val="00CA33B3"/>
    <w:rsid w:val="00CB2DA0"/>
    <w:rsid w:val="00CB3DD5"/>
    <w:rsid w:val="00CB5AB4"/>
    <w:rsid w:val="00CB6ABB"/>
    <w:rsid w:val="00CB74A8"/>
    <w:rsid w:val="00CC11B9"/>
    <w:rsid w:val="00CC725C"/>
    <w:rsid w:val="00CD22DE"/>
    <w:rsid w:val="00CD3352"/>
    <w:rsid w:val="00CD413B"/>
    <w:rsid w:val="00CD57DB"/>
    <w:rsid w:val="00CE1BE5"/>
    <w:rsid w:val="00CE4213"/>
    <w:rsid w:val="00CE54A8"/>
    <w:rsid w:val="00CF0345"/>
    <w:rsid w:val="00CF1D14"/>
    <w:rsid w:val="00D05F15"/>
    <w:rsid w:val="00D07A72"/>
    <w:rsid w:val="00D07CE9"/>
    <w:rsid w:val="00D1148E"/>
    <w:rsid w:val="00D12519"/>
    <w:rsid w:val="00D1623C"/>
    <w:rsid w:val="00D207CB"/>
    <w:rsid w:val="00D23416"/>
    <w:rsid w:val="00D33122"/>
    <w:rsid w:val="00D33F69"/>
    <w:rsid w:val="00D34F37"/>
    <w:rsid w:val="00D370A8"/>
    <w:rsid w:val="00D413AD"/>
    <w:rsid w:val="00D45D5E"/>
    <w:rsid w:val="00D5055F"/>
    <w:rsid w:val="00D52E26"/>
    <w:rsid w:val="00D539ED"/>
    <w:rsid w:val="00D60933"/>
    <w:rsid w:val="00D611A0"/>
    <w:rsid w:val="00D622FB"/>
    <w:rsid w:val="00D75B24"/>
    <w:rsid w:val="00D81776"/>
    <w:rsid w:val="00D81F40"/>
    <w:rsid w:val="00D9039B"/>
    <w:rsid w:val="00D91ACA"/>
    <w:rsid w:val="00D92433"/>
    <w:rsid w:val="00D93008"/>
    <w:rsid w:val="00D93973"/>
    <w:rsid w:val="00DA0567"/>
    <w:rsid w:val="00DA06F0"/>
    <w:rsid w:val="00DA0AE1"/>
    <w:rsid w:val="00DA364B"/>
    <w:rsid w:val="00DA3CB6"/>
    <w:rsid w:val="00DA40DC"/>
    <w:rsid w:val="00DC2B84"/>
    <w:rsid w:val="00DD00AC"/>
    <w:rsid w:val="00DD0A0A"/>
    <w:rsid w:val="00DD23C8"/>
    <w:rsid w:val="00DD54B4"/>
    <w:rsid w:val="00DE7C9B"/>
    <w:rsid w:val="00DF011A"/>
    <w:rsid w:val="00DF0EF2"/>
    <w:rsid w:val="00DF4443"/>
    <w:rsid w:val="00DF570A"/>
    <w:rsid w:val="00DF713E"/>
    <w:rsid w:val="00DF7976"/>
    <w:rsid w:val="00E00A7E"/>
    <w:rsid w:val="00E01FE1"/>
    <w:rsid w:val="00E024B8"/>
    <w:rsid w:val="00E05E4C"/>
    <w:rsid w:val="00E10545"/>
    <w:rsid w:val="00E11009"/>
    <w:rsid w:val="00E1144E"/>
    <w:rsid w:val="00E15D77"/>
    <w:rsid w:val="00E22029"/>
    <w:rsid w:val="00E23CC4"/>
    <w:rsid w:val="00E31BBE"/>
    <w:rsid w:val="00E33743"/>
    <w:rsid w:val="00E349CF"/>
    <w:rsid w:val="00E3533F"/>
    <w:rsid w:val="00E35A3E"/>
    <w:rsid w:val="00E36CA4"/>
    <w:rsid w:val="00E41A98"/>
    <w:rsid w:val="00E4237E"/>
    <w:rsid w:val="00E44032"/>
    <w:rsid w:val="00E50481"/>
    <w:rsid w:val="00E57B96"/>
    <w:rsid w:val="00E633E9"/>
    <w:rsid w:val="00E701EA"/>
    <w:rsid w:val="00E70C91"/>
    <w:rsid w:val="00E764C0"/>
    <w:rsid w:val="00E87B02"/>
    <w:rsid w:val="00E91863"/>
    <w:rsid w:val="00E92991"/>
    <w:rsid w:val="00EA0729"/>
    <w:rsid w:val="00EA0B1F"/>
    <w:rsid w:val="00EA1E25"/>
    <w:rsid w:val="00EA22E5"/>
    <w:rsid w:val="00EA65B6"/>
    <w:rsid w:val="00EB1590"/>
    <w:rsid w:val="00EB4D12"/>
    <w:rsid w:val="00EB4D77"/>
    <w:rsid w:val="00EC2CA8"/>
    <w:rsid w:val="00EC32B5"/>
    <w:rsid w:val="00EC77D7"/>
    <w:rsid w:val="00ED127D"/>
    <w:rsid w:val="00ED2493"/>
    <w:rsid w:val="00ED2FE8"/>
    <w:rsid w:val="00ED367B"/>
    <w:rsid w:val="00ED4822"/>
    <w:rsid w:val="00ED5E96"/>
    <w:rsid w:val="00EE2844"/>
    <w:rsid w:val="00EF30F1"/>
    <w:rsid w:val="00EF38F9"/>
    <w:rsid w:val="00EF5B6D"/>
    <w:rsid w:val="00EF7F9A"/>
    <w:rsid w:val="00F04B3A"/>
    <w:rsid w:val="00F20253"/>
    <w:rsid w:val="00F2721E"/>
    <w:rsid w:val="00F3068F"/>
    <w:rsid w:val="00F32C49"/>
    <w:rsid w:val="00F32F4B"/>
    <w:rsid w:val="00F3500B"/>
    <w:rsid w:val="00F3533A"/>
    <w:rsid w:val="00F362E6"/>
    <w:rsid w:val="00F37AE3"/>
    <w:rsid w:val="00F407CC"/>
    <w:rsid w:val="00F41F84"/>
    <w:rsid w:val="00F4316D"/>
    <w:rsid w:val="00F454CF"/>
    <w:rsid w:val="00F51F03"/>
    <w:rsid w:val="00F51F94"/>
    <w:rsid w:val="00F54802"/>
    <w:rsid w:val="00F55685"/>
    <w:rsid w:val="00F60519"/>
    <w:rsid w:val="00F65137"/>
    <w:rsid w:val="00F71127"/>
    <w:rsid w:val="00F8050D"/>
    <w:rsid w:val="00F80B0E"/>
    <w:rsid w:val="00F8608A"/>
    <w:rsid w:val="00F90C80"/>
    <w:rsid w:val="00F96A8A"/>
    <w:rsid w:val="00FA21C5"/>
    <w:rsid w:val="00FA2F05"/>
    <w:rsid w:val="00FA34EA"/>
    <w:rsid w:val="00FA5247"/>
    <w:rsid w:val="00FB01BB"/>
    <w:rsid w:val="00FC3FA4"/>
    <w:rsid w:val="00FD0E11"/>
    <w:rsid w:val="00FD4BAE"/>
    <w:rsid w:val="00FD66E3"/>
    <w:rsid w:val="00FE1F0F"/>
    <w:rsid w:val="00FE1F73"/>
    <w:rsid w:val="00FE27E2"/>
    <w:rsid w:val="00FE3290"/>
    <w:rsid w:val="00FE4C63"/>
    <w:rsid w:val="00FE51AB"/>
    <w:rsid w:val="00FE5803"/>
    <w:rsid w:val="00FE7AD0"/>
    <w:rsid w:val="00F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1F0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0" w:defQFormat="0" w:count="267">
    <w:lsdException w:name="Normal" w:uiPriority="0" w:semiHidden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uiPriority="59" w:semiHidden="0"/>
    <w:lsdException w:name="Table Theme" w:unhideWhenUsed="1"/>
    <w:lsdException w:name="No Spacing" w:uiPriority="1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semiHidden/>
    <w:qFormat/>
    <w:rsid w:val="00CB2DA0"/>
    <w:pPr>
      <w:spacing w:line="260" w:lineRule="atLeast"/>
    </w:pPr>
    <w:rPr>
      <w:color w:val="595959" w:themeColor="accent1"/>
      <w:sz w:val="15"/>
    </w:rPr>
  </w:style>
  <w:style w:type="paragraph" w:styleId="Titre1">
    <w:name w:val="heading 1"/>
    <w:basedOn w:val="Normal"/>
    <w:next w:val="Textedesaisie"/>
    <w:link w:val="Titre1Car"/>
    <w:uiPriority w:val="9"/>
    <w:qFormat/>
    <w:rsid w:val="00F32C49"/>
    <w:pPr>
      <w:keepNext/>
      <w:keepLines/>
      <w:spacing w:after="200" w:line="460" w:lineRule="atLeast"/>
      <w:outlineLvl w:val="0"/>
    </w:pPr>
    <w:rPr>
      <w:rFonts w:ascii="Lucida Bright" w:hAnsi="Lucida Bright" w:eastAsiaTheme="majorEastAsia" w:cstheme="majorBidi"/>
      <w:bCs/>
      <w:color w:val="5C7F92" w:themeColor="background2"/>
      <w:sz w:val="32"/>
      <w:szCs w:val="28"/>
    </w:rPr>
  </w:style>
  <w:style w:type="paragraph" w:styleId="Titre2">
    <w:name w:val="heading 2"/>
    <w:basedOn w:val="Normal"/>
    <w:link w:val="Titre2Car"/>
    <w:uiPriority w:val="9"/>
    <w:qFormat/>
    <w:rsid w:val="00DD54B4"/>
    <w:pPr>
      <w:keepNext/>
      <w:keepLines/>
      <w:numPr>
        <w:numId w:val="3"/>
      </w:numPr>
      <w:tabs>
        <w:tab w:val="left" w:pos="3828"/>
        <w:tab w:val="left" w:pos="5529"/>
      </w:tabs>
      <w:spacing w:before="240" w:after="120"/>
      <w:ind w:left="527" w:hanging="357"/>
      <w:outlineLvl w:val="1"/>
    </w:pPr>
    <w:rPr>
      <w:rFonts w:ascii="Lucida Bright" w:hAnsi="Lucida Bright" w:eastAsiaTheme="majorEastAsia" w:cstheme="majorBidi"/>
      <w:b/>
      <w:bCs/>
      <w:color w:val="5C7F92" w:themeColor="background2"/>
      <w:sz w:val="22"/>
      <w:szCs w:val="26"/>
    </w:rPr>
  </w:style>
  <w:style w:type="paragraph" w:styleId="Titre3">
    <w:name w:val="heading 3"/>
    <w:aliases w:val="tttt 3"/>
    <w:basedOn w:val="Normal"/>
    <w:link w:val="Titre3Car"/>
    <w:uiPriority w:val="9"/>
    <w:qFormat/>
    <w:rsid w:val="00F32C49"/>
    <w:pPr>
      <w:keepNext/>
      <w:keepLines/>
      <w:numPr>
        <w:numId w:val="1"/>
      </w:numPr>
      <w:spacing w:after="60"/>
      <w:outlineLvl w:val="2"/>
    </w:pPr>
    <w:rPr>
      <w:rFonts w:ascii="Lucida Bright" w:hAnsi="Lucida Bright" w:eastAsiaTheme="majorEastAsia" w:cstheme="majorBidi"/>
      <w:b/>
      <w:bCs/>
      <w:color w:val="3095B4" w:themeColor="text2"/>
      <w:sz w:val="2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link w:val="En-tteCar"/>
    <w:uiPriority w:val="99"/>
    <w:semiHidden/>
    <w:rsid w:val="000C58E0"/>
    <w:rPr>
      <w:color w:val="595959" w:themeColor="accent1"/>
      <w:sz w:val="18"/>
    </w:rPr>
  </w:style>
  <w:style w:type="character" w:styleId="En-tteCar" w:customStyle="1">
    <w:name w:val="En-tête Car"/>
    <w:basedOn w:val="Policepardfaut"/>
    <w:link w:val="En-tte"/>
    <w:uiPriority w:val="99"/>
    <w:semiHidden/>
    <w:rsid w:val="000C58E0"/>
    <w:rPr>
      <w:color w:val="595959" w:themeColor="accent1"/>
      <w:sz w:val="18"/>
    </w:rPr>
  </w:style>
  <w:style w:type="paragraph" w:styleId="Pieddepage">
    <w:name w:val="footer"/>
    <w:link w:val="PieddepageCar"/>
    <w:qFormat/>
    <w:rsid w:val="00ED5E96"/>
    <w:pPr>
      <w:spacing w:line="240" w:lineRule="auto"/>
    </w:pPr>
    <w:rPr>
      <w:color w:val="595959" w:themeColor="accent1"/>
      <w:sz w:val="18"/>
    </w:rPr>
  </w:style>
  <w:style w:type="character" w:styleId="PieddepageCar" w:customStyle="1">
    <w:name w:val="Pied de page Car"/>
    <w:basedOn w:val="Policepardfaut"/>
    <w:link w:val="Pieddepage"/>
    <w:rsid w:val="00ED5E96"/>
    <w:rPr>
      <w:color w:val="595959" w:themeColor="accent1"/>
      <w:sz w:val="18"/>
    </w:rPr>
  </w:style>
  <w:style w:type="paragraph" w:styleId="Textedebulles">
    <w:name w:val="Balloon Text"/>
    <w:basedOn w:val="Normal"/>
    <w:link w:val="TextedebullesCar"/>
    <w:uiPriority w:val="99"/>
    <w:semiHidden/>
    <w:rsid w:val="00F20253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0253"/>
    <w:rPr>
      <w:rFonts w:ascii="Tahoma" w:hAnsi="Tahoma" w:cs="Tahoma"/>
      <w:color w:val="595959" w:themeColor="accent1"/>
      <w:sz w:val="16"/>
      <w:szCs w:val="16"/>
    </w:rPr>
  </w:style>
  <w:style w:type="table" w:styleId="Grilledutableau">
    <w:name w:val="Table Grid"/>
    <w:basedOn w:val="TableauNormal"/>
    <w:uiPriority w:val="59"/>
    <w:rsid w:val="000C58E0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dressepieddepage" w:customStyle="1">
    <w:name w:val="Adresse pied de page"/>
    <w:basedOn w:val="Normal"/>
    <w:qFormat/>
    <w:rsid w:val="00720DB7"/>
    <w:pPr>
      <w:framePr w:w="10263" w:h="284" w:wrap="notBeside" w:hAnchor="page" w:vAnchor="page" w:x="823" w:y="15928" w:anchorLock="1"/>
      <w:spacing w:line="180" w:lineRule="exact"/>
      <w:jc w:val="center"/>
    </w:pPr>
    <w:rPr>
      <w:sz w:val="14"/>
      <w:lang w:val="en-US"/>
    </w:rPr>
  </w:style>
  <w:style w:type="paragraph" w:styleId="RCSadressepieddepage" w:customStyle="1">
    <w:name w:val="RCS adresse pied de page"/>
    <w:basedOn w:val="Adressepieddepage"/>
    <w:qFormat/>
    <w:rsid w:val="00DF713E"/>
    <w:pPr>
      <w:framePr w:wrap="notBeside"/>
    </w:pPr>
  </w:style>
  <w:style w:type="paragraph" w:styleId="Datedudocument" w:customStyle="1">
    <w:name w:val="Date du document"/>
    <w:basedOn w:val="Normal"/>
    <w:qFormat/>
    <w:rsid w:val="00DF7976"/>
    <w:pPr>
      <w:spacing w:line="288" w:lineRule="atLeast"/>
    </w:pPr>
    <w:rPr>
      <w:color w:val="5C7F92" w:themeColor="background2"/>
      <w:sz w:val="24"/>
      <w:szCs w:val="20"/>
    </w:rPr>
  </w:style>
  <w:style w:type="paragraph" w:styleId="Titredudocument" w:customStyle="1">
    <w:name w:val="Titre du document"/>
    <w:qFormat/>
    <w:rsid w:val="000F597C"/>
    <w:pPr>
      <w:spacing w:line="240" w:lineRule="atLeast"/>
    </w:pPr>
    <w:rPr>
      <w:color w:val="595959" w:themeColor="accent1"/>
      <w:sz w:val="20"/>
      <w:szCs w:val="36"/>
    </w:rPr>
  </w:style>
  <w:style w:type="character" w:styleId="Titre1Car" w:customStyle="1">
    <w:name w:val="Titre 1 Car"/>
    <w:basedOn w:val="Policepardfaut"/>
    <w:link w:val="Titre1"/>
    <w:uiPriority w:val="9"/>
    <w:rsid w:val="00F32C49"/>
    <w:rPr>
      <w:rFonts w:ascii="Lucida Bright" w:hAnsi="Lucida Bright" w:eastAsiaTheme="majorEastAsia" w:cstheme="majorBidi"/>
      <w:bCs/>
      <w:color w:val="5C7F92" w:themeColor="background2"/>
      <w:sz w:val="32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DD54B4"/>
    <w:rPr>
      <w:rFonts w:ascii="Lucida Bright" w:hAnsi="Lucida Bright" w:eastAsiaTheme="majorEastAsia" w:cstheme="majorBidi"/>
      <w:b/>
      <w:bCs/>
      <w:color w:val="5C7F92" w:themeColor="background2"/>
      <w:szCs w:val="26"/>
    </w:rPr>
  </w:style>
  <w:style w:type="character" w:styleId="Titre3Car" w:customStyle="1">
    <w:name w:val="Titre 3 Car"/>
    <w:aliases w:val="tttt 3 Car"/>
    <w:basedOn w:val="Policepardfaut"/>
    <w:link w:val="Titre3"/>
    <w:uiPriority w:val="9"/>
    <w:rsid w:val="00F32C49"/>
    <w:rPr>
      <w:rFonts w:ascii="Lucida Bright" w:hAnsi="Lucida Bright" w:eastAsiaTheme="majorEastAsia" w:cstheme="majorBidi"/>
      <w:b/>
      <w:bCs/>
      <w:color w:val="3095B4" w:themeColor="text2"/>
    </w:rPr>
  </w:style>
  <w:style w:type="paragraph" w:styleId="Liste">
    <w:name w:val="List"/>
    <w:basedOn w:val="Normal"/>
    <w:link w:val="ListeCar"/>
    <w:uiPriority w:val="99"/>
    <w:rsid w:val="00BC10AA"/>
    <w:pPr>
      <w:numPr>
        <w:numId w:val="2"/>
      </w:numPr>
      <w:contextualSpacing/>
    </w:pPr>
    <w:rPr>
      <w:sz w:val="20"/>
    </w:rPr>
  </w:style>
  <w:style w:type="paragraph" w:styleId="Textedesaisie" w:customStyle="1">
    <w:name w:val="Texte de saisie"/>
    <w:link w:val="TextedesaisieCar"/>
    <w:qFormat/>
    <w:rsid w:val="00F32C49"/>
    <w:pPr>
      <w:spacing w:line="260" w:lineRule="atLeast"/>
      <w:ind w:left="227"/>
      <w:jc w:val="both"/>
    </w:pPr>
    <w:rPr>
      <w:color w:val="595959" w:themeColor="accent1"/>
      <w:sz w:val="20"/>
    </w:rPr>
  </w:style>
  <w:style w:type="paragraph" w:styleId="PrnomNom" w:customStyle="1">
    <w:name w:val="Prénom Nom"/>
    <w:qFormat/>
    <w:rsid w:val="00C9018F"/>
    <w:pPr>
      <w:spacing w:line="336" w:lineRule="atLeast"/>
    </w:pPr>
    <w:rPr>
      <w:rFonts w:ascii="Lucida Bright" w:hAnsi="Lucida Bright"/>
      <w:color w:val="3095B4" w:themeColor="text2"/>
      <w:sz w:val="28"/>
      <w:szCs w:val="36"/>
    </w:rPr>
  </w:style>
  <w:style w:type="character" w:styleId="ListeCar" w:customStyle="1">
    <w:name w:val="Liste Car"/>
    <w:basedOn w:val="Policepardfaut"/>
    <w:link w:val="Liste"/>
    <w:uiPriority w:val="99"/>
    <w:rsid w:val="00BC10AA"/>
    <w:rPr>
      <w:color w:val="595959" w:themeColor="accent1"/>
      <w:sz w:val="20"/>
    </w:rPr>
  </w:style>
  <w:style w:type="paragraph" w:styleId="Textetableau" w:customStyle="1">
    <w:name w:val="Texte tableau"/>
    <w:qFormat/>
    <w:rsid w:val="009157F8"/>
    <w:pPr>
      <w:spacing w:before="120" w:after="120" w:line="260" w:lineRule="atLeast"/>
      <w:ind w:left="227" w:right="227"/>
    </w:pPr>
    <w:rPr>
      <w:color w:val="595959" w:themeColor="accent1"/>
      <w:sz w:val="20"/>
    </w:rPr>
  </w:style>
  <w:style w:type="paragraph" w:styleId="Titretableau" w:customStyle="1">
    <w:name w:val="Titre tableau"/>
    <w:qFormat/>
    <w:rsid w:val="00C81249"/>
    <w:pPr>
      <w:spacing w:before="120" w:after="120" w:line="260" w:lineRule="atLeast"/>
      <w:ind w:left="227" w:right="227"/>
      <w:jc w:val="center"/>
    </w:pPr>
    <w:rPr>
      <w:color w:val="FFFFFF" w:themeColor="background1"/>
      <w:sz w:val="18"/>
    </w:rPr>
  </w:style>
  <w:style w:type="paragraph" w:styleId="Paragraphedeliste">
    <w:name w:val="List Paragraph"/>
    <w:basedOn w:val="Normal"/>
    <w:uiPriority w:val="34"/>
    <w:semiHidden/>
    <w:qFormat/>
    <w:rsid w:val="00FC3FA4"/>
    <w:pPr>
      <w:ind w:left="720"/>
      <w:contextualSpacing/>
    </w:pPr>
  </w:style>
  <w:style w:type="paragraph" w:styleId="Documentname-grey" w:customStyle="1">
    <w:name w:val="Document name - grey"/>
    <w:qFormat/>
    <w:rsid w:val="00291EAD"/>
    <w:pPr>
      <w:spacing w:line="432" w:lineRule="atLeast"/>
    </w:pPr>
    <w:rPr>
      <w:rFonts w:ascii="Lucida Bright" w:hAnsi="Lucida Bright"/>
      <w:color w:val="000000" w:themeColor="text1"/>
      <w:sz w:val="32"/>
      <w:szCs w:val="36"/>
    </w:rPr>
  </w:style>
  <w:style w:type="character" w:styleId="st1" w:customStyle="1">
    <w:name w:val="st1"/>
    <w:basedOn w:val="Policepardfaut"/>
    <w:rsid w:val="000B09B4"/>
  </w:style>
  <w:style w:type="character" w:styleId="hps" w:customStyle="1">
    <w:name w:val="hps"/>
    <w:basedOn w:val="Policepardfaut"/>
    <w:rsid w:val="00040548"/>
  </w:style>
  <w:style w:type="character" w:styleId="shorttext" w:customStyle="1">
    <w:name w:val="short_text"/>
    <w:basedOn w:val="Policepardfaut"/>
    <w:rsid w:val="00631841"/>
  </w:style>
  <w:style w:type="paragraph" w:styleId="Bullet1" w:customStyle="1">
    <w:name w:val="Bullet 1"/>
    <w:basedOn w:val="Normal"/>
    <w:autoRedefine/>
    <w:rsid w:val="001065D2"/>
    <w:pPr>
      <w:tabs>
        <w:tab w:val="num" w:pos="360"/>
      </w:tabs>
      <w:spacing w:line="240" w:lineRule="auto"/>
      <w:ind w:left="360" w:right="-43" w:hanging="360"/>
      <w:outlineLvl w:val="0"/>
    </w:pPr>
    <w:rPr>
      <w:rFonts w:ascii="Arial" w:hAnsi="Arial" w:eastAsia="Times New Roman" w:cs="Times New Roman"/>
      <w:color w:val="auto"/>
      <w:sz w:val="20"/>
      <w:szCs w:val="14"/>
      <w:lang w:val="fr-BE"/>
    </w:rPr>
  </w:style>
  <w:style w:type="paragraph" w:styleId="AEbullet1" w:customStyle="1">
    <w:name w:val="AE_bullet1"/>
    <w:basedOn w:val="Normal"/>
    <w:autoRedefine/>
    <w:rsid w:val="00442406"/>
    <w:pPr>
      <w:spacing w:before="60" w:after="360" w:line="240" w:lineRule="auto"/>
      <w:ind w:left="720" w:hanging="360"/>
      <w:contextualSpacing/>
      <w:jc w:val="both"/>
    </w:pPr>
    <w:rPr>
      <w:rFonts w:ascii="Arial" w:hAnsi="Arial" w:eastAsia="Times New Roman" w:cs="Times New Roman"/>
      <w:color w:val="auto"/>
      <w:sz w:val="20"/>
      <w:szCs w:val="14"/>
      <w:lang w:val="en-US"/>
    </w:rPr>
  </w:style>
  <w:style w:type="character" w:styleId="Marquedecommentaire">
    <w:name w:val="annotation reference"/>
    <w:basedOn w:val="Policepardfaut"/>
    <w:uiPriority w:val="99"/>
    <w:semiHidden/>
    <w:rsid w:val="000E09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E0938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0E0938"/>
    <w:rPr>
      <w:color w:val="595959" w:themeColor="accen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0E0938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0E0938"/>
    <w:rPr>
      <w:b/>
      <w:bCs/>
      <w:color w:val="595959" w:themeColor="accent1"/>
      <w:sz w:val="20"/>
      <w:szCs w:val="20"/>
    </w:rPr>
  </w:style>
  <w:style w:type="character" w:styleId="TextedesaisieCar" w:customStyle="1">
    <w:name w:val="Texte de saisie Car"/>
    <w:basedOn w:val="Policepardfaut"/>
    <w:link w:val="Textedesaisie"/>
    <w:rsid w:val="001F4061"/>
    <w:rPr>
      <w:color w:val="595959" w:themeColor="accent1"/>
      <w:sz w:val="20"/>
    </w:rPr>
  </w:style>
  <w:style w:type="paragraph" w:styleId="ComplexField" w:customStyle="1">
    <w:name w:val="ComplexField"/>
    <w:qFormat/>
    <w:rsid w:val="00656D03"/>
    <w:pPr>
      <w:spacing w:line="240" w:lineRule="auto"/>
    </w:pPr>
    <w:rPr>
      <w:rFonts w:ascii="Lucida Sans" w:hAnsi="Lucida Sans" w:cs="Lucida Sans Unicode"/>
      <w:color w:val="595959"/>
      <w:sz w:val="20"/>
      <w:szCs w:val="20"/>
    </w:rPr>
  </w:style>
  <w:style w:type="paragraph" w:styleId="Style1" w:customStyle="1">
    <w:name w:val="Style1"/>
    <w:qFormat/>
    <w:rsid w:val="005D70DF"/>
    <w:rPr>
      <w:rFonts w:ascii="Lucida Bright" w:hAnsi="Lucida Bright" w:eastAsiaTheme="majorEastAsia" w:cstheme="majorBidi"/>
      <w:color w:val="5C7F9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CB2DA0"/>
    <w:pPr>
      <w:spacing w:line="260" w:lineRule="atLeast"/>
    </w:pPr>
    <w:rPr>
      <w:color w:val="595959" w:themeColor="accent1"/>
      <w:sz w:val="15"/>
    </w:rPr>
  </w:style>
  <w:style w:type="paragraph" w:styleId="Titre1">
    <w:name w:val="heading 1"/>
    <w:basedOn w:val="Normal"/>
    <w:next w:val="Textedesaisie"/>
    <w:link w:val="Titre1Car"/>
    <w:uiPriority w:val="9"/>
    <w:qFormat/>
    <w:rsid w:val="00F32C49"/>
    <w:pPr>
      <w:keepNext/>
      <w:keepLines/>
      <w:spacing w:after="200" w:line="460" w:lineRule="atLeast"/>
      <w:outlineLvl w:val="0"/>
    </w:pPr>
    <w:rPr>
      <w:rFonts w:ascii="Lucida Bright" w:eastAsiaTheme="majorEastAsia" w:hAnsi="Lucida Bright" w:cstheme="majorBidi"/>
      <w:bCs/>
      <w:color w:val="5C7F92" w:themeColor="background2"/>
      <w:sz w:val="32"/>
      <w:szCs w:val="28"/>
    </w:rPr>
  </w:style>
  <w:style w:type="paragraph" w:styleId="Titre2">
    <w:name w:val="heading 2"/>
    <w:basedOn w:val="Normal"/>
    <w:link w:val="Titre2Car"/>
    <w:uiPriority w:val="9"/>
    <w:qFormat/>
    <w:rsid w:val="00DD54B4"/>
    <w:pPr>
      <w:keepNext/>
      <w:keepLines/>
      <w:numPr>
        <w:numId w:val="3"/>
      </w:numPr>
      <w:tabs>
        <w:tab w:val="left" w:pos="3828"/>
        <w:tab w:val="left" w:pos="5529"/>
      </w:tabs>
      <w:spacing w:before="240" w:after="120"/>
      <w:ind w:left="527" w:hanging="357"/>
      <w:outlineLvl w:val="1"/>
    </w:pPr>
    <w:rPr>
      <w:rFonts w:ascii="Lucida Bright" w:eastAsiaTheme="majorEastAsia" w:hAnsi="Lucida Bright" w:cstheme="majorBidi"/>
      <w:b/>
      <w:bCs/>
      <w:color w:val="5C7F92" w:themeColor="background2"/>
      <w:sz w:val="22"/>
      <w:szCs w:val="26"/>
    </w:rPr>
  </w:style>
  <w:style w:type="paragraph" w:styleId="Titre3">
    <w:name w:val="heading 3"/>
    <w:aliases w:val="tttt 3"/>
    <w:basedOn w:val="Normal"/>
    <w:link w:val="Titre3Car"/>
    <w:uiPriority w:val="9"/>
    <w:qFormat/>
    <w:rsid w:val="00F32C49"/>
    <w:pPr>
      <w:keepNext/>
      <w:keepLines/>
      <w:numPr>
        <w:numId w:val="1"/>
      </w:numPr>
      <w:spacing w:after="60"/>
      <w:outlineLvl w:val="2"/>
    </w:pPr>
    <w:rPr>
      <w:rFonts w:ascii="Lucida Bright" w:eastAsiaTheme="majorEastAsia" w:hAnsi="Lucida Bright" w:cstheme="majorBidi"/>
      <w:b/>
      <w:bCs/>
      <w:color w:val="3095B4" w:themeColor="text2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link w:val="En-tteCar"/>
    <w:uiPriority w:val="99"/>
    <w:semiHidden/>
    <w:rsid w:val="000C58E0"/>
    <w:rPr>
      <w:color w:val="595959" w:themeColor="accent1"/>
      <w:sz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0C58E0"/>
    <w:rPr>
      <w:color w:val="595959" w:themeColor="accent1"/>
      <w:sz w:val="18"/>
    </w:rPr>
  </w:style>
  <w:style w:type="paragraph" w:styleId="Pieddepage">
    <w:name w:val="footer"/>
    <w:link w:val="PieddepageCar"/>
    <w:qFormat/>
    <w:rsid w:val="00ED5E96"/>
    <w:pPr>
      <w:spacing w:line="240" w:lineRule="auto"/>
    </w:pPr>
    <w:rPr>
      <w:color w:val="595959" w:themeColor="accent1"/>
      <w:sz w:val="18"/>
    </w:rPr>
  </w:style>
  <w:style w:type="character" w:customStyle="1" w:styleId="PieddepageCar">
    <w:name w:val="Pied de page Car"/>
    <w:basedOn w:val="Policepardfaut"/>
    <w:link w:val="Pieddepage"/>
    <w:rsid w:val="00ED5E96"/>
    <w:rPr>
      <w:color w:val="595959" w:themeColor="accent1"/>
      <w:sz w:val="18"/>
    </w:rPr>
  </w:style>
  <w:style w:type="paragraph" w:styleId="Textedebulles">
    <w:name w:val="Balloon Text"/>
    <w:basedOn w:val="Normal"/>
    <w:link w:val="TextedebullesCar"/>
    <w:uiPriority w:val="99"/>
    <w:semiHidden/>
    <w:rsid w:val="00F202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0253"/>
    <w:rPr>
      <w:rFonts w:ascii="Tahoma" w:hAnsi="Tahoma" w:cs="Tahoma"/>
      <w:color w:val="595959" w:themeColor="accent1"/>
      <w:sz w:val="16"/>
      <w:szCs w:val="16"/>
    </w:rPr>
  </w:style>
  <w:style w:type="table" w:styleId="Grilledutableau">
    <w:name w:val="Table Grid"/>
    <w:basedOn w:val="TableauNormal"/>
    <w:uiPriority w:val="59"/>
    <w:rsid w:val="000C58E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ressepieddepage">
    <w:name w:val="Adresse pied de page"/>
    <w:basedOn w:val="Normal"/>
    <w:qFormat/>
    <w:rsid w:val="00720DB7"/>
    <w:pPr>
      <w:framePr w:w="10263" w:h="284" w:wrap="notBeside" w:vAnchor="page" w:hAnchor="page" w:x="823" w:y="15928" w:anchorLock="1"/>
      <w:spacing w:line="180" w:lineRule="exact"/>
      <w:jc w:val="center"/>
    </w:pPr>
    <w:rPr>
      <w:sz w:val="14"/>
      <w:lang w:val="en-US"/>
    </w:rPr>
  </w:style>
  <w:style w:type="paragraph" w:customStyle="1" w:styleId="RCSadressepieddepage">
    <w:name w:val="RCS adresse pied de page"/>
    <w:basedOn w:val="Adressepieddepage"/>
    <w:qFormat/>
    <w:rsid w:val="00DF713E"/>
    <w:pPr>
      <w:framePr w:wrap="notBeside"/>
    </w:pPr>
  </w:style>
  <w:style w:type="paragraph" w:customStyle="1" w:styleId="Datedudocument">
    <w:name w:val="Date du document"/>
    <w:basedOn w:val="Normal"/>
    <w:qFormat/>
    <w:rsid w:val="00DF7976"/>
    <w:pPr>
      <w:spacing w:line="288" w:lineRule="atLeast"/>
    </w:pPr>
    <w:rPr>
      <w:color w:val="5C7F92" w:themeColor="background2"/>
      <w:sz w:val="24"/>
      <w:szCs w:val="20"/>
    </w:rPr>
  </w:style>
  <w:style w:type="paragraph" w:customStyle="1" w:styleId="Titredudocument">
    <w:name w:val="Titre du document"/>
    <w:qFormat/>
    <w:rsid w:val="000F597C"/>
    <w:pPr>
      <w:spacing w:line="240" w:lineRule="atLeast"/>
    </w:pPr>
    <w:rPr>
      <w:color w:val="595959" w:themeColor="accent1"/>
      <w:sz w:val="20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F32C49"/>
    <w:rPr>
      <w:rFonts w:ascii="Lucida Bright" w:eastAsiaTheme="majorEastAsia" w:hAnsi="Lucida Bright" w:cstheme="majorBidi"/>
      <w:bCs/>
      <w:color w:val="5C7F92" w:themeColor="background2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54B4"/>
    <w:rPr>
      <w:rFonts w:ascii="Lucida Bright" w:eastAsiaTheme="majorEastAsia" w:hAnsi="Lucida Bright" w:cstheme="majorBidi"/>
      <w:b/>
      <w:bCs/>
      <w:color w:val="5C7F92" w:themeColor="background2"/>
      <w:szCs w:val="26"/>
    </w:rPr>
  </w:style>
  <w:style w:type="character" w:customStyle="1" w:styleId="Titre3Car">
    <w:name w:val="Titre 3 Car"/>
    <w:aliases w:val="tttt 3 Car"/>
    <w:basedOn w:val="Policepardfaut"/>
    <w:link w:val="Titre3"/>
    <w:uiPriority w:val="9"/>
    <w:rsid w:val="00F32C49"/>
    <w:rPr>
      <w:rFonts w:ascii="Lucida Bright" w:eastAsiaTheme="majorEastAsia" w:hAnsi="Lucida Bright" w:cstheme="majorBidi"/>
      <w:b/>
      <w:bCs/>
      <w:color w:val="3095B4" w:themeColor="text2"/>
    </w:rPr>
  </w:style>
  <w:style w:type="paragraph" w:styleId="Liste">
    <w:name w:val="List"/>
    <w:basedOn w:val="Normal"/>
    <w:link w:val="ListeCar"/>
    <w:uiPriority w:val="99"/>
    <w:rsid w:val="00BC10AA"/>
    <w:pPr>
      <w:numPr>
        <w:numId w:val="2"/>
      </w:numPr>
      <w:contextualSpacing/>
    </w:pPr>
    <w:rPr>
      <w:sz w:val="20"/>
    </w:rPr>
  </w:style>
  <w:style w:type="paragraph" w:customStyle="1" w:styleId="Textedesaisie">
    <w:name w:val="Texte de saisie"/>
    <w:link w:val="TextedesaisieCar"/>
    <w:qFormat/>
    <w:rsid w:val="00F32C49"/>
    <w:pPr>
      <w:spacing w:line="260" w:lineRule="atLeast"/>
      <w:ind w:left="227"/>
      <w:jc w:val="both"/>
    </w:pPr>
    <w:rPr>
      <w:color w:val="595959" w:themeColor="accent1"/>
      <w:sz w:val="20"/>
    </w:rPr>
  </w:style>
  <w:style w:type="paragraph" w:customStyle="1" w:styleId="PrnomNom">
    <w:name w:val="Prénom Nom"/>
    <w:qFormat/>
    <w:rsid w:val="00C9018F"/>
    <w:pPr>
      <w:spacing w:line="336" w:lineRule="atLeast"/>
    </w:pPr>
    <w:rPr>
      <w:rFonts w:ascii="Lucida Bright" w:hAnsi="Lucida Bright"/>
      <w:color w:val="3095B4" w:themeColor="text2"/>
      <w:sz w:val="28"/>
      <w:szCs w:val="36"/>
    </w:rPr>
  </w:style>
  <w:style w:type="character" w:customStyle="1" w:styleId="ListeCar">
    <w:name w:val="Liste Car"/>
    <w:basedOn w:val="Policepardfaut"/>
    <w:link w:val="Liste"/>
    <w:uiPriority w:val="99"/>
    <w:rsid w:val="00BC10AA"/>
    <w:rPr>
      <w:color w:val="595959" w:themeColor="accent1"/>
      <w:sz w:val="20"/>
    </w:rPr>
  </w:style>
  <w:style w:type="paragraph" w:customStyle="1" w:styleId="Textetableau">
    <w:name w:val="Texte tableau"/>
    <w:qFormat/>
    <w:rsid w:val="009157F8"/>
    <w:pPr>
      <w:spacing w:before="120" w:after="120" w:line="260" w:lineRule="atLeast"/>
      <w:ind w:left="227" w:right="227"/>
    </w:pPr>
    <w:rPr>
      <w:color w:val="595959" w:themeColor="accent1"/>
      <w:sz w:val="20"/>
    </w:rPr>
  </w:style>
  <w:style w:type="paragraph" w:customStyle="1" w:styleId="Titretableau">
    <w:name w:val="Titre tableau"/>
    <w:qFormat/>
    <w:rsid w:val="00C81249"/>
    <w:pPr>
      <w:spacing w:before="120" w:after="120" w:line="260" w:lineRule="atLeast"/>
      <w:ind w:left="227" w:right="227"/>
      <w:jc w:val="center"/>
    </w:pPr>
    <w:rPr>
      <w:color w:val="FFFFFF" w:themeColor="background1"/>
      <w:sz w:val="18"/>
    </w:rPr>
  </w:style>
  <w:style w:type="paragraph" w:styleId="Paragraphedeliste">
    <w:name w:val="List Paragraph"/>
    <w:basedOn w:val="Normal"/>
    <w:uiPriority w:val="34"/>
    <w:semiHidden/>
    <w:qFormat/>
    <w:rsid w:val="00FC3FA4"/>
    <w:pPr>
      <w:ind w:left="720"/>
      <w:contextualSpacing/>
    </w:pPr>
  </w:style>
  <w:style w:type="paragraph" w:customStyle="1" w:styleId="Documentname-grey">
    <w:name w:val="Document name - grey"/>
    <w:qFormat/>
    <w:rsid w:val="00291EAD"/>
    <w:pPr>
      <w:spacing w:line="432" w:lineRule="atLeast"/>
    </w:pPr>
    <w:rPr>
      <w:rFonts w:ascii="Lucida Bright" w:hAnsi="Lucida Bright"/>
      <w:color w:val="000000" w:themeColor="text1"/>
      <w:sz w:val="32"/>
      <w:szCs w:val="36"/>
    </w:rPr>
  </w:style>
  <w:style w:type="character" w:customStyle="1" w:styleId="st1">
    <w:name w:val="st1"/>
    <w:basedOn w:val="Policepardfaut"/>
    <w:rsid w:val="000B09B4"/>
  </w:style>
  <w:style w:type="character" w:customStyle="1" w:styleId="hps">
    <w:name w:val="hps"/>
    <w:basedOn w:val="Policepardfaut"/>
    <w:rsid w:val="00040548"/>
  </w:style>
  <w:style w:type="character" w:customStyle="1" w:styleId="shorttext">
    <w:name w:val="short_text"/>
    <w:basedOn w:val="Policepardfaut"/>
    <w:rsid w:val="00631841"/>
  </w:style>
  <w:style w:type="paragraph" w:customStyle="1" w:styleId="Bullet1">
    <w:name w:val="Bullet 1"/>
    <w:basedOn w:val="Normal"/>
    <w:autoRedefine/>
    <w:rsid w:val="001065D2"/>
    <w:pPr>
      <w:tabs>
        <w:tab w:val="num" w:pos="360"/>
      </w:tabs>
      <w:spacing w:line="240" w:lineRule="auto"/>
      <w:ind w:left="360" w:right="-43" w:hanging="360"/>
      <w:outlineLvl w:val="0"/>
    </w:pPr>
    <w:rPr>
      <w:rFonts w:ascii="Arial" w:eastAsia="Times New Roman" w:hAnsi="Arial" w:cs="Times New Roman"/>
      <w:color w:val="auto"/>
      <w:sz w:val="20"/>
      <w:szCs w:val="14"/>
      <w:lang w:val="fr-BE"/>
    </w:rPr>
  </w:style>
  <w:style w:type="paragraph" w:customStyle="1" w:styleId="AEbullet1">
    <w:name w:val="AE_bullet1"/>
    <w:basedOn w:val="Normal"/>
    <w:autoRedefine/>
    <w:rsid w:val="00442406"/>
    <w:pPr>
      <w:spacing w:before="60" w:after="360" w:line="240" w:lineRule="auto"/>
      <w:ind w:left="720" w:hanging="360"/>
      <w:contextualSpacing/>
      <w:jc w:val="both"/>
    </w:pPr>
    <w:rPr>
      <w:rFonts w:ascii="Arial" w:eastAsia="Times New Roman" w:hAnsi="Arial" w:cs="Times New Roman"/>
      <w:color w:val="auto"/>
      <w:sz w:val="20"/>
      <w:szCs w:val="14"/>
      <w:lang w:val="en-US"/>
    </w:rPr>
  </w:style>
  <w:style w:type="character" w:styleId="Marquedecommentaire">
    <w:name w:val="annotation reference"/>
    <w:basedOn w:val="Policepardfaut"/>
    <w:uiPriority w:val="99"/>
    <w:semiHidden/>
    <w:rsid w:val="000E09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E09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E0938"/>
    <w:rPr>
      <w:color w:val="595959" w:themeColor="accen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0E09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0938"/>
    <w:rPr>
      <w:b/>
      <w:bCs/>
      <w:color w:val="595959" w:themeColor="accent1"/>
      <w:sz w:val="20"/>
      <w:szCs w:val="20"/>
    </w:rPr>
  </w:style>
  <w:style w:type="character" w:customStyle="1" w:styleId="TextedesaisieCar">
    <w:name w:val="Texte de saisie Car"/>
    <w:basedOn w:val="Policepardfaut"/>
    <w:link w:val="Textedesaisie"/>
    <w:rsid w:val="001F4061"/>
    <w:rPr>
      <w:color w:val="595959" w:themeColor="accent1"/>
      <w:sz w:val="20"/>
    </w:rPr>
  </w:style>
  <w:style w:type="paragraph" w:customStyle="1" w:styleId="ComplexField">
    <w:name w:val="ComplexField"/>
    <w:qFormat/>
    <w:rsid w:val="00656D03"/>
    <w:pPr>
      <w:spacing w:line="240" w:lineRule="auto"/>
    </w:pPr>
    <w:rPr>
      <w:rFonts w:ascii="Lucida Sans" w:hAnsi="Lucida Sans" w:cs="Lucida Sans Unicode"/>
      <w:color w:val="595959"/>
      <w:sz w:val="20"/>
      <w:szCs w:val="20"/>
    </w:rPr>
  </w:style>
  <w:style w:type="paragraph" w:customStyle="1" w:styleId="Style1">
    <w:name w:val="Style1"/>
    <w:qFormat/>
    <w:rsid w:val="005D70DF"/>
    <w:rPr>
      <w:rFonts w:ascii="Lucida Bright" w:eastAsiaTheme="majorEastAsia" w:hAnsi="Lucida Bright" w:cstheme="majorBidi"/>
      <w:color w:val="5C7F9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150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5084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4984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881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nour\Mes%20documents\CiZ\_Requirements\Templates\Competencies_Files.dotx" TargetMode="External"/></Relationships>
</file>

<file path=word/theme/theme1.xml><?xml version="1.0" encoding="utf-8"?>
<a:theme xmlns:a="http://schemas.openxmlformats.org/drawingml/2006/main" name="Thème Office">
  <a:themeElements>
    <a:clrScheme name="ALTRAN">
      <a:dk1>
        <a:sysClr val="windowText" lastClr="000000"/>
      </a:dk1>
      <a:lt1>
        <a:sysClr val="window" lastClr="FFFFFF"/>
      </a:lt1>
      <a:dk2>
        <a:srgbClr val="3095B4"/>
      </a:dk2>
      <a:lt2>
        <a:srgbClr val="5C7F92"/>
      </a:lt2>
      <a:accent1>
        <a:srgbClr val="595959"/>
      </a:accent1>
      <a:accent2>
        <a:srgbClr val="8B8178"/>
      </a:accent2>
      <a:accent3>
        <a:srgbClr val="A59D95"/>
      </a:accent3>
      <a:accent4>
        <a:srgbClr val="B7B1A9"/>
      </a:accent4>
      <a:accent5>
        <a:srgbClr val="C7C2BA"/>
      </a:accent5>
      <a:accent6>
        <a:srgbClr val="D5D2CA"/>
      </a:accent6>
      <a:hlink>
        <a:srgbClr val="737C82"/>
      </a:hlink>
      <a:folHlink>
        <a:srgbClr val="737C82"/>
      </a:folHlink>
    </a:clrScheme>
    <a:fontScheme name="ALTRAN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A0014950D2140B5DC05B47DD9E3F9" ma:contentTypeVersion="0" ma:contentTypeDescription="Create a new document." ma:contentTypeScope="" ma:versionID="bf8e0c1d7a15536c4e6fdd9c88a3724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5A009-AD85-4470-9986-19BB7A29A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0333029-F140-40EC-9507-B86AB10A5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1DEDF-B488-4A8D-B43C-7A4E74680BB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AF7967B-9A45-42D0-B5D2-5CA36B82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Competencies_Files</Template>
  <TotalTime>86</TotalTime>
  <Pages>3</Pages>
  <Words>442</Words>
  <Characters>2432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EN_Template_Experiences Matrix V1.1</vt:lpstr>
      <vt:lpstr>CF Template - Skills Matrix- validation Germany</vt:lpstr>
      <vt:lpstr/>
    </vt:vector>
  </TitlesOfParts>
  <Company>Altran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EN_Template_Experiences Matrix V1.1</dc:title>
  <dc:creator>snour;Yifan Tan</dc:creator>
  <cp:lastModifiedBy>Nour Safouh</cp:lastModifiedBy>
  <cp:revision>36</cp:revision>
  <cp:lastPrinted>2013-12-16T10:33:00Z</cp:lastPrinted>
  <dcterms:created xsi:type="dcterms:W3CDTF">2014-08-13T13:57:00Z</dcterms:created>
  <dcterms:modified xsi:type="dcterms:W3CDTF">2014-10-06T13:14:00Z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0x01010059CA0014950D2140B5DC05B47DD9E3F9</vt:lpwstr>
  </property>
</Properties>
</file>